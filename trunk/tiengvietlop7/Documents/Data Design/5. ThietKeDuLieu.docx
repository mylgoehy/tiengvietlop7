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5F2DFA" w:rsidP="0037628A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FD06E2">
        <w:rPr>
          <w:lang w:val="en-US"/>
        </w:rPr>
        <w:t xml:space="preserve"> </w:t>
      </w:r>
      <w:r w:rsidR="00997C12">
        <w:rPr>
          <w:color w:val="0000FF"/>
          <w:lang w:val="en-US"/>
        </w:rPr>
        <w:t>Phần mềm hỗ trợ học Tiếng Việt lớp 7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97C12">
        <w:rPr>
          <w:rFonts w:ascii="Arial" w:hAnsi="Arial"/>
          <w:color w:val="0000FF"/>
          <w:sz w:val="34"/>
          <w:szCs w:val="30"/>
          <w:lang w:val="en-US"/>
        </w:rPr>
        <w:t>2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997C12"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sz w:val="30"/>
          <w:szCs w:val="30"/>
          <w:lang w:val="en-US"/>
        </w:rPr>
        <w:sectPr w:rsidR="0037628A" w:rsidRPr="003548A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997C12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23/05/2010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997C12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997C12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 học văn học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997C12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Phạm Minh Hoàng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A01C27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/</w:t>
            </w:r>
            <w:r w:rsidR="00262D8C">
              <w:rPr>
                <w:rFonts w:eastAsia="SimSun"/>
                <w:lang w:val="en-US"/>
              </w:rPr>
              <w:t>05/2010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262D8C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262D8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Thiết kế dữ liệu học tiếng Việt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262D8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Phạm Minh Hoàng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A01C27" w:rsidP="00A01C2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/05/2010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A01C27" w:rsidP="00A01C2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A01C27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Thiết kế dữ liệu học làm văn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A01C27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Phạm Minh Hoàng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113D2D" w:rsidP="00113D2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    /05/2010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113D2D" w:rsidP="00113D2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113D2D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Thiết kế dữ liệu trắc nghiệm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113D2D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Phạm Minh Hoàng</w:t>
            </w: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BD63A4" w:rsidRDefault="00B5551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 w:rsidR="005E2817"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262676977" w:history="1">
        <w:r w:rsidR="00BD63A4" w:rsidRPr="006F50F2">
          <w:rPr>
            <w:rStyle w:val="Hyperlink"/>
            <w:noProof/>
            <w:lang w:val="en-US"/>
          </w:rPr>
          <w:t>1.</w:t>
        </w:r>
        <w:r w:rsidR="00BD6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D63A4" w:rsidRPr="006F50F2">
          <w:rPr>
            <w:rStyle w:val="Hyperlink"/>
            <w:noProof/>
            <w:lang w:val="en-US"/>
          </w:rPr>
          <w:t>Cấu trúc các file dữ liệu</w:t>
        </w:r>
        <w:r w:rsidR="00BD63A4">
          <w:rPr>
            <w:noProof/>
            <w:webHidden/>
          </w:rPr>
          <w:tab/>
        </w:r>
        <w:r w:rsidR="00BD63A4">
          <w:rPr>
            <w:noProof/>
            <w:webHidden/>
          </w:rPr>
          <w:fldChar w:fldCharType="begin"/>
        </w:r>
        <w:r w:rsidR="00BD63A4">
          <w:rPr>
            <w:noProof/>
            <w:webHidden/>
          </w:rPr>
          <w:instrText xml:space="preserve"> PAGEREF _Toc262676977 \h </w:instrText>
        </w:r>
        <w:r w:rsidR="00BD63A4">
          <w:rPr>
            <w:noProof/>
            <w:webHidden/>
          </w:rPr>
        </w:r>
        <w:r w:rsidR="00BD63A4">
          <w:rPr>
            <w:noProof/>
            <w:webHidden/>
          </w:rPr>
          <w:fldChar w:fldCharType="separate"/>
        </w:r>
        <w:r w:rsidR="00BD63A4">
          <w:rPr>
            <w:noProof/>
            <w:webHidden/>
          </w:rPr>
          <w:t>3</w:t>
        </w:r>
        <w:r w:rsidR="00BD63A4">
          <w:rPr>
            <w:noProof/>
            <w:webHidden/>
          </w:rPr>
          <w:fldChar w:fldCharType="end"/>
        </w:r>
      </w:hyperlink>
    </w:p>
    <w:p w:rsidR="00BD63A4" w:rsidRDefault="00BD63A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76978" w:history="1">
        <w:r w:rsidRPr="006F50F2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F50F2">
          <w:rPr>
            <w:rStyle w:val="Hyperlink"/>
            <w:noProof/>
            <w:lang w:val="en-US"/>
          </w:rPr>
          <w:t>Chức năng chọn phân môn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_Toc262676978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63A4" w:rsidRDefault="00BD63A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76979" w:history="1">
        <w:r w:rsidRPr="006F50F2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F50F2">
          <w:rPr>
            <w:rStyle w:val="Hyperlink"/>
            <w:noProof/>
            <w:lang w:val="en-US"/>
          </w:rPr>
          <w:t>Chức năng học văn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_Toc262676979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63A4" w:rsidRDefault="00BD63A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76980" w:history="1">
        <w:r w:rsidRPr="006F50F2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F50F2">
          <w:rPr>
            <w:rStyle w:val="Hyperlink"/>
            <w:noProof/>
            <w:lang w:val="en-US"/>
          </w:rPr>
          <w:t>Chức năng học Tiếng Việt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_Toc262676980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63A4" w:rsidRDefault="00BD63A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76981" w:history="1">
        <w:r w:rsidRPr="006F50F2">
          <w:rPr>
            <w:rStyle w:val="Hyperlink"/>
            <w:noProof/>
            <w:lang w:val="en-US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F50F2">
          <w:rPr>
            <w:rStyle w:val="Hyperlink"/>
            <w:noProof/>
            <w:lang w:val="en-US"/>
          </w:rPr>
          <w:t>Chức năng học làm văn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_Toc262676981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63A4" w:rsidRDefault="00BD63A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76982" w:history="1">
        <w:r w:rsidRPr="006F50F2">
          <w:rPr>
            <w:rStyle w:val="Hyperlink"/>
            <w:noProof/>
            <w:lang w:val="en-US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F50F2">
          <w:rPr>
            <w:rStyle w:val="Hyperlink"/>
            <w:noProof/>
            <w:lang w:val="en-US"/>
          </w:rPr>
          <w:t>Chức năng làm bài trắc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_Toc262676982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63A4" w:rsidRDefault="00BD63A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76983" w:history="1">
        <w:r w:rsidRPr="006F50F2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F50F2">
          <w:rPr>
            <w:rStyle w:val="Hyperlink"/>
            <w:noProof/>
          </w:rPr>
          <w:t xml:space="preserve">Mô tả chi tiết các </w:t>
        </w:r>
        <w:r w:rsidRPr="006F50F2">
          <w:rPr>
            <w:rStyle w:val="Hyperlink"/>
            <w:noProof/>
            <w:lang w:val="en-US"/>
          </w:rPr>
          <w:t>thành phần trong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_Toc262676983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63A4" w:rsidRDefault="00BD63A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76984" w:history="1">
        <w:r w:rsidRPr="006F50F2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F50F2">
          <w:rPr>
            <w:rStyle w:val="Hyperlink"/>
            <w:noProof/>
            <w:lang w:val="en-US"/>
          </w:rPr>
          <w:t>Chức năng lựa chọn phân môn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_Toc262676984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63A4" w:rsidRDefault="00BD63A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76985" w:history="1">
        <w:r w:rsidRPr="006F50F2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F50F2">
          <w:rPr>
            <w:rStyle w:val="Hyperlink"/>
            <w:noProof/>
            <w:lang w:val="en-US"/>
          </w:rPr>
          <w:t>Chức năng học văn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_Toc262676985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63A4" w:rsidRDefault="00BD63A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76986" w:history="1">
        <w:r w:rsidRPr="006F50F2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F50F2">
          <w:rPr>
            <w:rStyle w:val="Hyperlink"/>
            <w:noProof/>
            <w:lang w:val="en-US"/>
          </w:rPr>
          <w:t>Chức năng học Tiếng Việt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_Toc262676986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63A4" w:rsidRDefault="00BD63A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76987" w:history="1">
        <w:r w:rsidRPr="006F50F2">
          <w:rPr>
            <w:rStyle w:val="Hyperlink"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F50F2">
          <w:rPr>
            <w:rStyle w:val="Hyperlink"/>
            <w:noProof/>
            <w:lang w:val="en-US"/>
          </w:rPr>
          <w:t>Chức năng học làm văn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_Toc262676987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63A4" w:rsidRDefault="00BD63A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76988" w:history="1">
        <w:r w:rsidRPr="006F50F2">
          <w:rPr>
            <w:rStyle w:val="Hyperlink"/>
            <w:noProof/>
            <w:lang w:val="en-US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F50F2">
          <w:rPr>
            <w:rStyle w:val="Hyperlink"/>
            <w:noProof/>
            <w:lang w:val="en-US"/>
          </w:rPr>
          <w:t>Chức năng làm bài trắc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_Toc262676988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2817" w:rsidRDefault="00B5551E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5F2DFA" w:rsidRDefault="005E2817" w:rsidP="00997C12">
      <w:pPr>
        <w:pStyle w:val="Heading1"/>
        <w:rPr>
          <w:lang w:val="en-US"/>
        </w:rPr>
      </w:pPr>
      <w:r>
        <w:br w:type="page"/>
      </w:r>
      <w:r w:rsidR="00997C12" w:rsidRPr="005F2DFA">
        <w:lastRenderedPageBreak/>
        <w:t xml:space="preserve"> </w:t>
      </w:r>
      <w:bookmarkStart w:id="0" w:name="_Toc262676977"/>
      <w:r w:rsidR="00BA3554">
        <w:rPr>
          <w:lang w:val="en-US"/>
        </w:rPr>
        <w:t>Cấu trúc các file dữ liệu</w:t>
      </w:r>
      <w:bookmarkEnd w:id="0"/>
    </w:p>
    <w:p w:rsidR="00600CB5" w:rsidRDefault="00600CB5" w:rsidP="00600CB5">
      <w:pPr>
        <w:pStyle w:val="Heading2"/>
        <w:rPr>
          <w:lang w:val="en-US"/>
        </w:rPr>
      </w:pPr>
      <w:bookmarkStart w:id="1" w:name="_Toc262676978"/>
      <w:r>
        <w:rPr>
          <w:lang w:val="en-US"/>
        </w:rPr>
        <w:t>Chức năng chọn phân môn</w:t>
      </w:r>
      <w:bookmarkEnd w:id="1"/>
    </w:p>
    <w:p w:rsidR="00600CB5" w:rsidRDefault="00600CB5" w:rsidP="00600CB5">
      <w:pPr>
        <w:pStyle w:val="Heading3"/>
        <w:rPr>
          <w:lang w:val="en-US"/>
        </w:rPr>
      </w:pPr>
      <w:r>
        <w:rPr>
          <w:lang w:val="en-US"/>
        </w:rPr>
        <w:t>File NguVan7.xml</w:t>
      </w:r>
    </w:p>
    <w:p w:rsidR="00600CB5" w:rsidRPr="00600CB5" w:rsidRDefault="00600CB5" w:rsidP="00600CB5">
      <w:pPr>
        <w:rPr>
          <w:lang w:val="en-US"/>
        </w:rPr>
      </w:pPr>
      <w:r w:rsidRPr="00600CB5">
        <w:rPr>
          <w:lang w:val="en-US"/>
        </w:rPr>
        <w:t>&lt;NGUVAN7&gt;</w:t>
      </w:r>
    </w:p>
    <w:p w:rsidR="00600CB5" w:rsidRPr="00600CB5" w:rsidRDefault="00600CB5" w:rsidP="00600CB5">
      <w:pPr>
        <w:rPr>
          <w:lang w:val="en-US"/>
        </w:rPr>
      </w:pPr>
      <w:r w:rsidRPr="00600CB5">
        <w:rPr>
          <w:lang w:val="en-US"/>
        </w:rPr>
        <w:tab/>
        <w:t>&lt;BAIHOC STT = '1' VanHoc = '1' TiengViet = '1' LamVan = '1' TracNghiem = '1'/&gt;</w:t>
      </w:r>
    </w:p>
    <w:p w:rsidR="00600CB5" w:rsidRPr="00600CB5" w:rsidRDefault="00600CB5" w:rsidP="00600CB5">
      <w:pPr>
        <w:rPr>
          <w:lang w:val="en-US"/>
        </w:rPr>
      </w:pPr>
      <w:r w:rsidRPr="00600CB5">
        <w:rPr>
          <w:lang w:val="en-US"/>
        </w:rPr>
        <w:tab/>
        <w:t>&lt;BAIHOC STT = '2' VanHoc = '2' TiengViet = '' LamVan = '2' TracNghiem = '2'/&gt;</w:t>
      </w:r>
    </w:p>
    <w:p w:rsidR="00600CB5" w:rsidRPr="00600CB5" w:rsidRDefault="00600CB5" w:rsidP="00600CB5">
      <w:pPr>
        <w:rPr>
          <w:lang w:val="en-US"/>
        </w:rPr>
      </w:pPr>
      <w:r w:rsidRPr="00600CB5">
        <w:rPr>
          <w:lang w:val="en-US"/>
        </w:rPr>
        <w:tab/>
        <w:t>&lt;BAIHOC STT = '3' VanHoc = '3' TiengViet = '3' LamVan = '3' TracNghiem = '3'/&gt;</w:t>
      </w:r>
    </w:p>
    <w:p w:rsidR="00600CB5" w:rsidRPr="00600CB5" w:rsidRDefault="00600CB5" w:rsidP="00600CB5">
      <w:pPr>
        <w:rPr>
          <w:lang w:val="en-US"/>
        </w:rPr>
      </w:pPr>
      <w:r w:rsidRPr="00600CB5">
        <w:rPr>
          <w:lang w:val="en-US"/>
        </w:rPr>
        <w:tab/>
        <w:t>&lt;BAIHOC STT = '4' VanHoc = '4' TiengViet = '4' LamVan = '4' TracNghiem = '4'/&gt;</w:t>
      </w:r>
    </w:p>
    <w:p w:rsidR="00600CB5" w:rsidRPr="00600CB5" w:rsidRDefault="00600CB5" w:rsidP="00600CB5">
      <w:pPr>
        <w:rPr>
          <w:lang w:val="en-US"/>
        </w:rPr>
      </w:pPr>
      <w:r w:rsidRPr="00600CB5">
        <w:rPr>
          <w:lang w:val="en-US"/>
        </w:rPr>
        <w:tab/>
        <w:t>&lt;BAIHOC STT = '5' VanHoc = '5' TiengViet = '5' LamVan = '5' TracNghiem = '5'/&gt;</w:t>
      </w:r>
    </w:p>
    <w:p w:rsidR="00600CB5" w:rsidRPr="00600CB5" w:rsidRDefault="00600CB5" w:rsidP="00600CB5">
      <w:pPr>
        <w:rPr>
          <w:lang w:val="en-US"/>
        </w:rPr>
      </w:pPr>
      <w:r w:rsidRPr="00600CB5">
        <w:rPr>
          <w:lang w:val="en-US"/>
        </w:rPr>
        <w:tab/>
        <w:t>&lt;BAIHOC STT = '6' VanHoc = '6' TiengViet = '6' LamVan = '6' TracNghiem = '6'/&gt;</w:t>
      </w:r>
    </w:p>
    <w:p w:rsidR="00600CB5" w:rsidRDefault="00600CB5" w:rsidP="00600CB5">
      <w:pPr>
        <w:rPr>
          <w:lang w:val="en-US"/>
        </w:rPr>
      </w:pPr>
      <w:r w:rsidRPr="00600CB5">
        <w:rPr>
          <w:lang w:val="en-US"/>
        </w:rPr>
        <w:tab/>
        <w:t>&lt;BAIHOC STT = '7' VanHoc = '7' TiengViet = '7' LamVan = '7' TracNghiem = '7'/&gt;</w:t>
      </w:r>
    </w:p>
    <w:p w:rsidR="00600CB5" w:rsidRDefault="00600CB5" w:rsidP="00600CB5">
      <w:pPr>
        <w:rPr>
          <w:lang w:val="en-US"/>
        </w:rPr>
      </w:pPr>
      <w:r>
        <w:rPr>
          <w:lang w:val="en-US"/>
        </w:rPr>
        <w:t>&lt;/NGUVAN7&gt;</w:t>
      </w:r>
    </w:p>
    <w:p w:rsidR="00600CB5" w:rsidRDefault="00600CB5" w:rsidP="00600CB5">
      <w:pPr>
        <w:rPr>
          <w:lang w:val="en-US"/>
        </w:rPr>
      </w:pPr>
    </w:p>
    <w:p w:rsidR="00600CB5" w:rsidRDefault="00600CB5" w:rsidP="00600CB5">
      <w:pPr>
        <w:pStyle w:val="Heading3"/>
        <w:rPr>
          <w:lang w:val="en-US"/>
        </w:rPr>
      </w:pPr>
      <w:r>
        <w:rPr>
          <w:lang w:val="en-US"/>
        </w:rPr>
        <w:t>File NguVan7.xsd</w:t>
      </w:r>
    </w:p>
    <w:p w:rsidR="00BD63A4" w:rsidRDefault="00BD63A4" w:rsidP="00BD63A4">
      <w:pPr>
        <w:rPr>
          <w:lang w:val="en-US"/>
        </w:rPr>
      </w:pPr>
      <w:r>
        <w:rPr>
          <w:lang w:val="en-US"/>
        </w:rPr>
        <w:t>File này mô hình hóa dữ liệu xml thành dạng cơ sở dữ liệu quan hệ</w:t>
      </w:r>
    </w:p>
    <w:p w:rsidR="00600CB5" w:rsidRPr="00600CB5" w:rsidRDefault="00600CB5" w:rsidP="00600CB5">
      <w:pPr>
        <w:rPr>
          <w:lang w:val="en-US"/>
        </w:rPr>
      </w:pPr>
    </w:p>
    <w:p w:rsidR="005F2DFA" w:rsidRDefault="00BA3554" w:rsidP="00BA3554">
      <w:pPr>
        <w:pStyle w:val="Heading2"/>
        <w:rPr>
          <w:lang w:val="en-US"/>
        </w:rPr>
      </w:pPr>
      <w:bookmarkStart w:id="2" w:name="_Toc262676979"/>
      <w:r>
        <w:rPr>
          <w:lang w:val="en-US"/>
        </w:rPr>
        <w:t>Chức năng học văn học</w:t>
      </w:r>
      <w:bookmarkEnd w:id="2"/>
    </w:p>
    <w:p w:rsidR="00BA3554" w:rsidRDefault="00BA3554" w:rsidP="00BA3554">
      <w:pPr>
        <w:pStyle w:val="Heading3"/>
        <w:rPr>
          <w:lang w:val="en-US"/>
        </w:rPr>
      </w:pPr>
      <w:r>
        <w:rPr>
          <w:lang w:val="en-US"/>
        </w:rPr>
        <w:t>File VanHoc7.xml</w:t>
      </w:r>
    </w:p>
    <w:p w:rsidR="00BD63A4" w:rsidRPr="00BD63A4" w:rsidRDefault="00BD63A4" w:rsidP="00BD63A4">
      <w:pPr>
        <w:rPr>
          <w:lang w:val="en-US"/>
        </w:rPr>
      </w:pPr>
      <w:r w:rsidRPr="00BD63A4">
        <w:rPr>
          <w:lang w:val="en-US"/>
        </w:rPr>
        <w:t>&lt;?xml version="1.0" encoding="utf-8"?&gt;</w:t>
      </w:r>
    </w:p>
    <w:p w:rsidR="00BD63A4" w:rsidRPr="00BD63A4" w:rsidRDefault="00BD63A4" w:rsidP="00BD63A4">
      <w:pPr>
        <w:rPr>
          <w:lang w:val="en-US"/>
        </w:rPr>
      </w:pPr>
      <w:r w:rsidRPr="00BD63A4">
        <w:rPr>
          <w:lang w:val="en-US"/>
        </w:rPr>
        <w:t>&lt;VANHOC7&gt;</w:t>
      </w:r>
    </w:p>
    <w:p w:rsidR="00BD63A4" w:rsidRPr="00BD63A4" w:rsidRDefault="00BD63A4" w:rsidP="00BD63A4">
      <w:pPr>
        <w:rPr>
          <w:lang w:val="en-US"/>
        </w:rPr>
      </w:pPr>
      <w:r w:rsidRPr="00BD63A4">
        <w:rPr>
          <w:lang w:val="en-US"/>
        </w:rPr>
        <w:tab/>
        <w:t>&lt;BAIHOC STT = '1'&gt;</w:t>
      </w:r>
    </w:p>
    <w:p w:rsidR="00BD63A4" w:rsidRPr="00BD63A4" w:rsidRDefault="00BD63A4" w:rsidP="00BD63A4">
      <w:pPr>
        <w:rPr>
          <w:lang w:val="en-US"/>
        </w:rPr>
      </w:pPr>
      <w:r w:rsidRPr="00BD63A4">
        <w:rPr>
          <w:lang w:val="en-US"/>
        </w:rPr>
        <w:tab/>
      </w:r>
      <w:r w:rsidRPr="00BD63A4">
        <w:rPr>
          <w:lang w:val="en-US"/>
        </w:rPr>
        <w:tab/>
        <w:t>&lt;BAIVAN STTBV = '1' TieuDe = 'CỔNG TRƯỞNG MỞ RA' VanBan = 'Bai1a_VH_VB.rtf' ChuThich = 'Bai1a_VH_CT.rtf' DocHieu = 'Bai1a_VH_DH.rtf' LuyenTap = 'Bai1a_VH_LT.rtf' AmThanh = '01a.wav'/&gt;</w:t>
      </w:r>
    </w:p>
    <w:p w:rsidR="00BD63A4" w:rsidRPr="00BD63A4" w:rsidRDefault="00BD63A4" w:rsidP="00BD63A4">
      <w:pPr>
        <w:rPr>
          <w:lang w:val="en-US"/>
        </w:rPr>
      </w:pPr>
      <w:r w:rsidRPr="00BD63A4">
        <w:rPr>
          <w:lang w:val="en-US"/>
        </w:rPr>
        <w:tab/>
      </w:r>
      <w:r w:rsidRPr="00BD63A4">
        <w:rPr>
          <w:lang w:val="en-US"/>
        </w:rPr>
        <w:tab/>
        <w:t>&lt;BAIVAN STTBV = '2' TieuDe = 'MẸ TÔI' VanBan = 'Bai1b_VH_VB.rtf' ChuThich = 'Bai1b_VH_CT.rtf' DocHieu = 'Bai1b_VH_DH.rtf' LuyenTap = 'Bai1b_VH_LT.rtf' AmThanh = '01b.wav'/&gt;</w:t>
      </w:r>
    </w:p>
    <w:p w:rsidR="00BD63A4" w:rsidRPr="00BD63A4" w:rsidRDefault="00BD63A4" w:rsidP="00BD63A4">
      <w:pPr>
        <w:rPr>
          <w:lang w:val="en-US"/>
        </w:rPr>
      </w:pPr>
      <w:r w:rsidRPr="00BD63A4">
        <w:rPr>
          <w:lang w:val="en-US"/>
        </w:rPr>
        <w:tab/>
        <w:t>&lt;/BAIHOC&gt;</w:t>
      </w:r>
    </w:p>
    <w:p w:rsidR="00BD63A4" w:rsidRPr="00BD63A4" w:rsidRDefault="00BD63A4" w:rsidP="00BD63A4">
      <w:pPr>
        <w:rPr>
          <w:lang w:val="en-US"/>
        </w:rPr>
      </w:pPr>
      <w:r w:rsidRPr="00BD63A4">
        <w:rPr>
          <w:lang w:val="en-US"/>
        </w:rPr>
        <w:tab/>
      </w:r>
    </w:p>
    <w:p w:rsidR="00BD63A4" w:rsidRPr="00BD63A4" w:rsidRDefault="00BD63A4" w:rsidP="00BD63A4">
      <w:pPr>
        <w:rPr>
          <w:lang w:val="en-US"/>
        </w:rPr>
      </w:pPr>
      <w:r w:rsidRPr="00BD63A4">
        <w:rPr>
          <w:lang w:val="en-US"/>
        </w:rPr>
        <w:tab/>
        <w:t>&lt;BAIHOC STT = '2'&gt;</w:t>
      </w:r>
    </w:p>
    <w:p w:rsidR="00BD63A4" w:rsidRPr="00BD63A4" w:rsidRDefault="00BD63A4" w:rsidP="00BD63A4">
      <w:pPr>
        <w:rPr>
          <w:lang w:val="en-US"/>
        </w:rPr>
      </w:pPr>
      <w:r w:rsidRPr="00BD63A4">
        <w:rPr>
          <w:lang w:val="en-US"/>
        </w:rPr>
        <w:tab/>
      </w:r>
      <w:r w:rsidRPr="00BD63A4">
        <w:rPr>
          <w:lang w:val="en-US"/>
        </w:rPr>
        <w:tab/>
        <w:t>&lt;BAIVAN STTBV = '1' TieuDe = 'CUỘC CHIA TAY CỦA NHỮNG CON BÚP BÊ' VanBan = 'Bai2_VH_VB.rtf' ChuThich = 'Bai2_VH_CT.rtf' DocHieu = 'Bai2_VH_DH.rtf' LuyenTap = '' AmThanh = '02.wav'/&gt;</w:t>
      </w:r>
    </w:p>
    <w:p w:rsidR="00BD63A4" w:rsidRPr="00BD63A4" w:rsidRDefault="00BD63A4" w:rsidP="00BD63A4">
      <w:pPr>
        <w:rPr>
          <w:lang w:val="en-US"/>
        </w:rPr>
      </w:pPr>
      <w:r w:rsidRPr="00BD63A4">
        <w:rPr>
          <w:lang w:val="en-US"/>
        </w:rPr>
        <w:tab/>
        <w:t>&lt;/BAIHOC&gt;</w:t>
      </w:r>
    </w:p>
    <w:p w:rsidR="00BD63A4" w:rsidRPr="00BD63A4" w:rsidRDefault="00BD63A4" w:rsidP="00BD63A4">
      <w:pPr>
        <w:rPr>
          <w:lang w:val="en-US"/>
        </w:rPr>
      </w:pPr>
      <w:r w:rsidRPr="00BD63A4">
        <w:rPr>
          <w:lang w:val="en-US"/>
        </w:rPr>
        <w:tab/>
      </w:r>
    </w:p>
    <w:p w:rsidR="00BD63A4" w:rsidRPr="00BD63A4" w:rsidRDefault="00BD63A4" w:rsidP="00BD63A4">
      <w:pPr>
        <w:rPr>
          <w:lang w:val="en-US"/>
        </w:rPr>
      </w:pPr>
      <w:r w:rsidRPr="00BD63A4">
        <w:rPr>
          <w:lang w:val="en-US"/>
        </w:rPr>
        <w:tab/>
        <w:t>&lt;BAIHOC STT = '3'&gt;</w:t>
      </w:r>
    </w:p>
    <w:p w:rsidR="00BD63A4" w:rsidRPr="00BD63A4" w:rsidRDefault="00BD63A4" w:rsidP="00BD63A4">
      <w:pPr>
        <w:rPr>
          <w:lang w:val="en-US"/>
        </w:rPr>
      </w:pPr>
      <w:r w:rsidRPr="00BD63A4">
        <w:rPr>
          <w:lang w:val="en-US"/>
        </w:rPr>
        <w:tab/>
      </w:r>
      <w:r w:rsidRPr="00BD63A4">
        <w:rPr>
          <w:lang w:val="en-US"/>
        </w:rPr>
        <w:tab/>
        <w:t>&lt;BAIVAN STTBV = '1' TieuDe = 'NHỮNG CÂU HÁT VỀ TÌNH CẢM GIA ĐÌNH' VanBan = 'Bai3a_VH_VB.rtf' ChuThich = 'Bai3a_VH_CT.rtf' DocHieu = 'Bai3a_VH_DH.rtf' LuyenTap = 'Bai3a_VH_LT.rtf' AmThanh = '03a.wav'/&gt;</w:t>
      </w:r>
    </w:p>
    <w:p w:rsidR="00BD63A4" w:rsidRPr="00BD63A4" w:rsidRDefault="00BD63A4" w:rsidP="00BD63A4">
      <w:pPr>
        <w:rPr>
          <w:lang w:val="en-US"/>
        </w:rPr>
      </w:pPr>
      <w:r w:rsidRPr="00BD63A4">
        <w:rPr>
          <w:lang w:val="en-US"/>
        </w:rPr>
        <w:tab/>
      </w:r>
      <w:r w:rsidRPr="00BD63A4">
        <w:rPr>
          <w:lang w:val="en-US"/>
        </w:rPr>
        <w:tab/>
        <w:t xml:space="preserve">&lt;BAIVAN STTBV = '2' TieuDe = 'NHỮNG CÂU HÁT VỀ TÌNH YÊU QUÊ HƯƠNG, ĐẤT NƯỚC, CON NGƯỜI' VanBan = 'Bai3b_VH_VB.rtf' ChuThich = </w:t>
      </w:r>
      <w:r w:rsidRPr="00BD63A4">
        <w:rPr>
          <w:lang w:val="en-US"/>
        </w:rPr>
        <w:lastRenderedPageBreak/>
        <w:t>'Bai3b_VH_CT.rtf' DocHieu = 'Bai3b_VH_DH.rtf' LuyenTap = 'Bai3b_VH_LT.rtf' AmThanh = '03b.wav'/&gt;</w:t>
      </w:r>
    </w:p>
    <w:p w:rsidR="00BA3554" w:rsidRDefault="00BD63A4" w:rsidP="00BD63A4">
      <w:pPr>
        <w:rPr>
          <w:lang w:val="en-US"/>
        </w:rPr>
      </w:pPr>
      <w:r w:rsidRPr="00BD63A4">
        <w:rPr>
          <w:lang w:val="en-US"/>
        </w:rPr>
        <w:tab/>
        <w:t>&lt;/BAIHOC&gt;</w:t>
      </w:r>
    </w:p>
    <w:p w:rsidR="00BD63A4" w:rsidRDefault="00BD63A4" w:rsidP="00BD63A4">
      <w:pPr>
        <w:rPr>
          <w:lang w:val="en-US"/>
        </w:rPr>
      </w:pPr>
      <w:r>
        <w:rPr>
          <w:lang w:val="en-US"/>
        </w:rPr>
        <w:t>&lt;/VANHOC7&gt;</w:t>
      </w:r>
    </w:p>
    <w:p w:rsidR="00BD63A4" w:rsidRDefault="00BD63A4" w:rsidP="00BD63A4">
      <w:pPr>
        <w:rPr>
          <w:lang w:val="en-US"/>
        </w:rPr>
      </w:pPr>
    </w:p>
    <w:p w:rsidR="00BA3554" w:rsidRDefault="00BA3554" w:rsidP="00BA3554">
      <w:pPr>
        <w:pStyle w:val="Heading3"/>
        <w:rPr>
          <w:lang w:val="en-US"/>
        </w:rPr>
      </w:pPr>
      <w:r>
        <w:rPr>
          <w:lang w:val="en-US"/>
        </w:rPr>
        <w:t>File VanHoc7.xsd</w:t>
      </w:r>
    </w:p>
    <w:p w:rsidR="00BB3086" w:rsidRDefault="00BB3086" w:rsidP="00BB3086">
      <w:pPr>
        <w:rPr>
          <w:lang w:val="en-US"/>
        </w:rPr>
      </w:pPr>
      <w:r>
        <w:rPr>
          <w:lang w:val="en-US"/>
        </w:rPr>
        <w:t>File này mô hình hóa dữ liệu xml thành dạng cơ sở dữ liệu quan hệ</w:t>
      </w:r>
    </w:p>
    <w:p w:rsidR="00BB3086" w:rsidRPr="00BB3086" w:rsidRDefault="00BB3086" w:rsidP="00BB3086">
      <w:pPr>
        <w:rPr>
          <w:lang w:val="en-US"/>
        </w:rPr>
      </w:pP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>&lt;?xml version="1.0" encoding="UTF-8"?&gt;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>&lt;xs:schema xmlns:xs="http://www.w3.org/2001/XMLSchema" elementFormDefault="qualified"&gt;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&lt;xs:element name="VANHOC7"&gt;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&lt;xs:complexType&gt;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  &lt;xs:sequence&gt;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    &lt;xs:element maxOccurs="unbounded" ref="BAIHOC"/&gt;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  &lt;/xs:sequence&gt;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&lt;/xs:complexType&gt;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&lt;/xs:element&gt;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&lt;xs:element name="BAIHOC"&gt;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&lt;xs:complexType&gt;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  &lt;xs:sequence&gt;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    &lt;xs:element maxOccurs="unbounded" ref="BAIVAN"/&gt;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  &lt;/xs:sequence&gt;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  &lt;xs:attribute name="STT" use="required" type="xs:integer"/&gt;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&lt;/xs:complexType&gt;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&lt;/xs:element&gt;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&lt;xs:element name="BAIVAN"&gt;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&lt;xs:complexType&gt;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  &lt;xs:attribute name="AmThanh" use="required"/&gt;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  &lt;xs:attribute name="ChuThich" use="required"/&gt;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  &lt;xs:attribute name="DocHieu" use="required"/&gt;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  &lt;xs:attribute name="STTBV" use="required" type="xs:integer"/&gt;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  &lt;xs:attribute name="TieuDe" use="required"/&gt;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  &lt;xs:attribute name="VanBan" use="required"/&gt;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  &lt;/xs:complexType&gt;</w:t>
      </w:r>
    </w:p>
    <w:p w:rsidR="00BA3554" w:rsidRPr="00BA3554" w:rsidRDefault="00BA3554" w:rsidP="00BA3554">
      <w:pPr>
        <w:rPr>
          <w:lang w:val="en-US"/>
        </w:rPr>
      </w:pPr>
      <w:r w:rsidRPr="00BA3554">
        <w:rPr>
          <w:lang w:val="en-US"/>
        </w:rPr>
        <w:t xml:space="preserve">  &lt;/xs:element&gt;</w:t>
      </w:r>
    </w:p>
    <w:p w:rsidR="00BA3554" w:rsidRDefault="00BA3554" w:rsidP="00BA3554">
      <w:pPr>
        <w:rPr>
          <w:lang w:val="en-US"/>
        </w:rPr>
      </w:pPr>
      <w:r w:rsidRPr="00BA3554">
        <w:rPr>
          <w:lang w:val="en-US"/>
        </w:rPr>
        <w:t>&lt;/xs:schema&gt;</w:t>
      </w:r>
    </w:p>
    <w:p w:rsidR="00E060B7" w:rsidRDefault="00E060B7" w:rsidP="00BA3554">
      <w:pPr>
        <w:rPr>
          <w:lang w:val="en-US"/>
        </w:rPr>
      </w:pPr>
    </w:p>
    <w:p w:rsidR="00E060B7" w:rsidRDefault="00E060B7" w:rsidP="00E060B7">
      <w:pPr>
        <w:pStyle w:val="Heading3"/>
        <w:rPr>
          <w:lang w:val="en-US"/>
        </w:rPr>
      </w:pPr>
      <w:r>
        <w:rPr>
          <w:lang w:val="en-US"/>
        </w:rPr>
        <w:t>File BaiXa_VH_VB.rtf (X = số thứ tự bài học)</w:t>
      </w:r>
    </w:p>
    <w:p w:rsidR="00E060B7" w:rsidRDefault="00E060B7" w:rsidP="00E060B7">
      <w:pPr>
        <w:rPr>
          <w:lang w:val="en-US"/>
        </w:rPr>
      </w:pPr>
      <w:r>
        <w:rPr>
          <w:lang w:val="en-US"/>
        </w:rPr>
        <w:t>File này lưu nội dung của văn bản thứ nhất trong bài học có số thứ tự X</w:t>
      </w:r>
    </w:p>
    <w:p w:rsidR="00E060B7" w:rsidRDefault="00E060B7" w:rsidP="00E060B7">
      <w:pPr>
        <w:rPr>
          <w:lang w:val="en-US"/>
        </w:rPr>
      </w:pPr>
    </w:p>
    <w:p w:rsidR="00E060B7" w:rsidRDefault="00E060B7" w:rsidP="00E060B7">
      <w:pPr>
        <w:pStyle w:val="Heading3"/>
        <w:rPr>
          <w:lang w:val="en-US"/>
        </w:rPr>
      </w:pPr>
      <w:r>
        <w:rPr>
          <w:lang w:val="en-US"/>
        </w:rPr>
        <w:t>File BaiXa_VH_CT.rtf (X = số thứ tự bài học)</w:t>
      </w:r>
    </w:p>
    <w:p w:rsidR="00E060B7" w:rsidRDefault="00E060B7" w:rsidP="00E060B7">
      <w:pPr>
        <w:rPr>
          <w:lang w:val="en-US"/>
        </w:rPr>
      </w:pPr>
      <w:r>
        <w:rPr>
          <w:lang w:val="en-US"/>
        </w:rPr>
        <w:t>File này lưu phần chú thích của văn bản thứ nhất trong bài học có số thứ tự X</w:t>
      </w:r>
    </w:p>
    <w:p w:rsidR="00E060B7" w:rsidRPr="00E060B7" w:rsidRDefault="00E060B7" w:rsidP="00E060B7">
      <w:pPr>
        <w:rPr>
          <w:lang w:val="en-US"/>
        </w:rPr>
      </w:pPr>
    </w:p>
    <w:p w:rsidR="00E060B7" w:rsidRDefault="00E060B7" w:rsidP="00E060B7">
      <w:pPr>
        <w:pStyle w:val="Heading3"/>
        <w:rPr>
          <w:lang w:val="en-US"/>
        </w:rPr>
      </w:pPr>
      <w:r>
        <w:rPr>
          <w:lang w:val="en-US"/>
        </w:rPr>
        <w:t>File BaiXa_VH_DH.rtf (X = số thứ tự bài học)</w:t>
      </w:r>
    </w:p>
    <w:p w:rsidR="00E060B7" w:rsidRDefault="00E060B7" w:rsidP="00E060B7">
      <w:pPr>
        <w:rPr>
          <w:lang w:val="en-US"/>
        </w:rPr>
      </w:pPr>
      <w:r>
        <w:rPr>
          <w:lang w:val="en-US"/>
        </w:rPr>
        <w:t>File này lưu phần đọc hiều của văn bản thứ nhất trong bài học có số thứ tự X</w:t>
      </w:r>
    </w:p>
    <w:p w:rsidR="00E060B7" w:rsidRDefault="00E060B7" w:rsidP="00E060B7">
      <w:pPr>
        <w:rPr>
          <w:lang w:val="en-US"/>
        </w:rPr>
      </w:pPr>
    </w:p>
    <w:p w:rsidR="00BD63A4" w:rsidRDefault="00BD63A4" w:rsidP="00BD63A4">
      <w:pPr>
        <w:pStyle w:val="Heading3"/>
        <w:rPr>
          <w:lang w:val="en-US"/>
        </w:rPr>
      </w:pPr>
      <w:r>
        <w:rPr>
          <w:lang w:val="en-US"/>
        </w:rPr>
        <w:t>File BaiXa_VH_LT.rtf (X = số thứ tự bài học)</w:t>
      </w:r>
    </w:p>
    <w:p w:rsidR="00BD63A4" w:rsidRDefault="00BD63A4" w:rsidP="00BD63A4">
      <w:pPr>
        <w:rPr>
          <w:lang w:val="en-US"/>
        </w:rPr>
      </w:pPr>
      <w:r>
        <w:rPr>
          <w:lang w:val="en-US"/>
        </w:rPr>
        <w:t>File này lưu phần luyện tập của văn bản thứ nhất trong bài học có số thứ tự X</w:t>
      </w:r>
    </w:p>
    <w:p w:rsidR="00BD63A4" w:rsidRPr="00E060B7" w:rsidRDefault="00BD63A4" w:rsidP="00BD63A4">
      <w:pPr>
        <w:rPr>
          <w:lang w:val="en-US"/>
        </w:rPr>
      </w:pPr>
    </w:p>
    <w:p w:rsidR="00E060B7" w:rsidRDefault="00E060B7" w:rsidP="00E060B7">
      <w:pPr>
        <w:pStyle w:val="Heading3"/>
        <w:rPr>
          <w:lang w:val="en-US"/>
        </w:rPr>
      </w:pPr>
      <w:r>
        <w:rPr>
          <w:lang w:val="en-US"/>
        </w:rPr>
        <w:t>File BaiXb_VH_VB.rtf (X = số thứ tự bài học)</w:t>
      </w:r>
    </w:p>
    <w:p w:rsidR="00E060B7" w:rsidRDefault="00E060B7" w:rsidP="00E060B7">
      <w:pPr>
        <w:rPr>
          <w:lang w:val="en-US"/>
        </w:rPr>
      </w:pPr>
      <w:r>
        <w:rPr>
          <w:lang w:val="en-US"/>
        </w:rPr>
        <w:t>File này lưu nội dung của văn bản thứ hai trong bài học có số thứ tự X</w:t>
      </w:r>
    </w:p>
    <w:p w:rsidR="00E060B7" w:rsidRDefault="00E060B7" w:rsidP="00E060B7">
      <w:pPr>
        <w:rPr>
          <w:lang w:val="en-US"/>
        </w:rPr>
      </w:pPr>
    </w:p>
    <w:p w:rsidR="00E060B7" w:rsidRDefault="00E060B7" w:rsidP="00E060B7">
      <w:pPr>
        <w:pStyle w:val="Heading3"/>
        <w:rPr>
          <w:lang w:val="en-US"/>
        </w:rPr>
      </w:pPr>
      <w:r>
        <w:rPr>
          <w:lang w:val="en-US"/>
        </w:rPr>
        <w:t>File BaiXb_VH_CT.rtf (X = số thứ tự bài học)</w:t>
      </w:r>
    </w:p>
    <w:p w:rsidR="00522F94" w:rsidRDefault="00522F94" w:rsidP="00522F94">
      <w:pPr>
        <w:rPr>
          <w:lang w:val="en-US"/>
        </w:rPr>
      </w:pPr>
      <w:r>
        <w:rPr>
          <w:lang w:val="en-US"/>
        </w:rPr>
        <w:t>File này lưu phần chú thích của văn bản thứ hai trong bài học có số thứ tự X</w:t>
      </w:r>
    </w:p>
    <w:p w:rsidR="00522F94" w:rsidRPr="00522F94" w:rsidRDefault="00522F94" w:rsidP="00522F94">
      <w:pPr>
        <w:rPr>
          <w:lang w:val="en-US"/>
        </w:rPr>
      </w:pPr>
    </w:p>
    <w:p w:rsidR="00E060B7" w:rsidRDefault="00E060B7" w:rsidP="00E060B7">
      <w:pPr>
        <w:pStyle w:val="Heading3"/>
        <w:rPr>
          <w:lang w:val="en-US"/>
        </w:rPr>
      </w:pPr>
      <w:r>
        <w:rPr>
          <w:lang w:val="en-US"/>
        </w:rPr>
        <w:t>File BaiXb_VH_DH.rtf (X = số thứ tự bài học)</w:t>
      </w:r>
    </w:p>
    <w:p w:rsidR="00522F94" w:rsidRDefault="00522F94" w:rsidP="00522F94">
      <w:pPr>
        <w:rPr>
          <w:lang w:val="en-US"/>
        </w:rPr>
      </w:pPr>
      <w:r>
        <w:rPr>
          <w:lang w:val="en-US"/>
        </w:rPr>
        <w:t>File này lưu phần đọc hiểu của văn bản thứ hai trong bài học có số thứ tự X</w:t>
      </w:r>
    </w:p>
    <w:p w:rsidR="00522F94" w:rsidRDefault="00522F94" w:rsidP="00522F94">
      <w:pPr>
        <w:rPr>
          <w:lang w:val="en-US"/>
        </w:rPr>
      </w:pPr>
    </w:p>
    <w:p w:rsidR="00BD63A4" w:rsidRDefault="00BD63A4" w:rsidP="00BD63A4">
      <w:pPr>
        <w:pStyle w:val="Heading3"/>
        <w:rPr>
          <w:lang w:val="en-US"/>
        </w:rPr>
      </w:pPr>
      <w:r>
        <w:rPr>
          <w:lang w:val="en-US"/>
        </w:rPr>
        <w:t>File BaiXb_VH_LT.rtf (X = số thứ tự bài học)</w:t>
      </w:r>
    </w:p>
    <w:p w:rsidR="00BD63A4" w:rsidRDefault="00BD63A4" w:rsidP="00BD63A4">
      <w:pPr>
        <w:rPr>
          <w:lang w:val="en-US"/>
        </w:rPr>
      </w:pPr>
      <w:r>
        <w:rPr>
          <w:lang w:val="en-US"/>
        </w:rPr>
        <w:t>File này lưu phần luyện tập của văn bản thứ hai trong bài học có số thứ tự X</w:t>
      </w:r>
    </w:p>
    <w:p w:rsidR="00BD63A4" w:rsidRPr="00BD63A4" w:rsidRDefault="00BD63A4" w:rsidP="00BD63A4">
      <w:pPr>
        <w:rPr>
          <w:lang w:val="en-US"/>
        </w:rPr>
      </w:pPr>
    </w:p>
    <w:p w:rsidR="00262D8C" w:rsidRDefault="00262D8C" w:rsidP="00262D8C">
      <w:pPr>
        <w:pStyle w:val="Heading2"/>
        <w:rPr>
          <w:lang w:val="en-US"/>
        </w:rPr>
      </w:pPr>
      <w:bookmarkStart w:id="3" w:name="_Toc262676980"/>
      <w:r>
        <w:rPr>
          <w:lang w:val="en-US"/>
        </w:rPr>
        <w:t>Chức năng học Tiếng Việt</w:t>
      </w:r>
      <w:bookmarkEnd w:id="3"/>
    </w:p>
    <w:p w:rsidR="00262D8C" w:rsidRDefault="00262D8C" w:rsidP="00262D8C">
      <w:pPr>
        <w:pStyle w:val="Heading3"/>
        <w:rPr>
          <w:lang w:val="en-US"/>
        </w:rPr>
      </w:pPr>
      <w:r>
        <w:rPr>
          <w:lang w:val="en-US"/>
        </w:rPr>
        <w:t>File TiengViet7.xml</w:t>
      </w:r>
    </w:p>
    <w:p w:rsidR="00262D8C" w:rsidRPr="00262D8C" w:rsidRDefault="00262D8C" w:rsidP="00262D8C">
      <w:pPr>
        <w:rPr>
          <w:lang w:val="en-US"/>
        </w:rPr>
      </w:pPr>
      <w:r w:rsidRPr="00262D8C">
        <w:rPr>
          <w:lang w:val="en-US"/>
        </w:rPr>
        <w:t>&lt;?xml version="1.0" encoding="utf-8"?&gt;</w:t>
      </w:r>
    </w:p>
    <w:p w:rsidR="00262D8C" w:rsidRPr="00262D8C" w:rsidRDefault="00262D8C" w:rsidP="00262D8C">
      <w:pPr>
        <w:rPr>
          <w:lang w:val="en-US"/>
        </w:rPr>
      </w:pPr>
      <w:r w:rsidRPr="00262D8C">
        <w:rPr>
          <w:lang w:val="en-US"/>
        </w:rPr>
        <w:t>&lt;TIENGVIET7&gt;</w:t>
      </w:r>
    </w:p>
    <w:p w:rsidR="00262D8C" w:rsidRPr="00262D8C" w:rsidRDefault="00262D8C" w:rsidP="00262D8C">
      <w:pPr>
        <w:rPr>
          <w:lang w:val="en-US"/>
        </w:rPr>
      </w:pPr>
      <w:r w:rsidRPr="00262D8C">
        <w:rPr>
          <w:lang w:val="en-US"/>
        </w:rPr>
        <w:tab/>
        <w:t>&lt;BAIHOCTV STT = '1' TieuDe = '' KienThuc = 'Bai1_TV_KT.rtf' LuyenTap = 'Bai1_TV_LT.rtf'/&gt;</w:t>
      </w:r>
    </w:p>
    <w:p w:rsidR="00262D8C" w:rsidRPr="00262D8C" w:rsidRDefault="00262D8C" w:rsidP="00262D8C">
      <w:pPr>
        <w:rPr>
          <w:lang w:val="en-US"/>
        </w:rPr>
      </w:pPr>
      <w:r w:rsidRPr="00262D8C">
        <w:rPr>
          <w:lang w:val="en-US"/>
        </w:rPr>
        <w:tab/>
        <w:t>&lt;BAIHOCTV STT = '2' TieuDe = '' KienThuc = 'Bai2_TV_KT.rtf' LuyenTap = 'Bai2_TV_LT.rtf'/&gt;</w:t>
      </w:r>
    </w:p>
    <w:p w:rsidR="00262D8C" w:rsidRPr="00262D8C" w:rsidRDefault="00262D8C" w:rsidP="00262D8C">
      <w:pPr>
        <w:rPr>
          <w:lang w:val="en-US"/>
        </w:rPr>
      </w:pPr>
      <w:r w:rsidRPr="00262D8C">
        <w:rPr>
          <w:lang w:val="en-US"/>
        </w:rPr>
        <w:tab/>
        <w:t>&lt;BAIHOCTV STT = '3' TieuDe = '' KienThuc = 'Bai3_TV_KT.rtf' LuyenTap = 'Bai3_TV_LT.rtf'/&gt;</w:t>
      </w:r>
    </w:p>
    <w:p w:rsidR="00262D8C" w:rsidRPr="00262D8C" w:rsidRDefault="00262D8C" w:rsidP="00262D8C">
      <w:pPr>
        <w:rPr>
          <w:lang w:val="en-US"/>
        </w:rPr>
      </w:pPr>
      <w:r w:rsidRPr="00262D8C">
        <w:rPr>
          <w:lang w:val="en-US"/>
        </w:rPr>
        <w:tab/>
        <w:t>&lt;BAIHOCTV STT = '4' TieuDe = '' KienThuc = 'Bai4_TV_KT.rtf' LuyenTap = 'Bai4_TV_LT.rtf'/&gt;</w:t>
      </w:r>
    </w:p>
    <w:p w:rsidR="00262D8C" w:rsidRPr="00262D8C" w:rsidRDefault="00262D8C" w:rsidP="00262D8C">
      <w:pPr>
        <w:rPr>
          <w:lang w:val="en-US"/>
        </w:rPr>
      </w:pPr>
      <w:r w:rsidRPr="00262D8C">
        <w:rPr>
          <w:lang w:val="en-US"/>
        </w:rPr>
        <w:tab/>
        <w:t>&lt;BAIHOCTV STT = '5' TieuDe = '' KienThuc = 'Bai5_TV_KT.rtf' LuyenTap = 'Bai5_TV_LT.rtf'/&gt;</w:t>
      </w:r>
    </w:p>
    <w:p w:rsidR="00262D8C" w:rsidRPr="00262D8C" w:rsidRDefault="00262D8C" w:rsidP="00262D8C">
      <w:pPr>
        <w:rPr>
          <w:lang w:val="en-US"/>
        </w:rPr>
      </w:pPr>
      <w:r w:rsidRPr="00262D8C">
        <w:rPr>
          <w:lang w:val="en-US"/>
        </w:rPr>
        <w:tab/>
        <w:t>&lt;BAIHOCTV STT = '6' TieuDe = '' KienThuc = 'Bai6_TV_KT.rtf' LuyenTap = 'Bai6_TV_LT.rtf'/&gt;</w:t>
      </w:r>
    </w:p>
    <w:p w:rsidR="00262D8C" w:rsidRPr="00262D8C" w:rsidRDefault="00262D8C" w:rsidP="00262D8C">
      <w:pPr>
        <w:rPr>
          <w:lang w:val="en-US"/>
        </w:rPr>
      </w:pPr>
      <w:r w:rsidRPr="00262D8C">
        <w:rPr>
          <w:lang w:val="en-US"/>
        </w:rPr>
        <w:tab/>
        <w:t>&lt;BAIHOCTV STT = '7' TieuDe = '' KienThuc = 'Bai7_TV_KT.rtf' LuyenTap = 'Bai7_TV_LT.rtf'/&gt;</w:t>
      </w:r>
    </w:p>
    <w:p w:rsidR="00262D8C" w:rsidRPr="00262D8C" w:rsidRDefault="00262D8C" w:rsidP="00262D8C">
      <w:pPr>
        <w:rPr>
          <w:lang w:val="en-US"/>
        </w:rPr>
      </w:pPr>
      <w:r w:rsidRPr="00262D8C">
        <w:rPr>
          <w:lang w:val="en-US"/>
        </w:rPr>
        <w:tab/>
        <w:t>&lt;BAIHOCTV STT = '8' TieuDe = '' KienThuc = 'Bai8_TV_KT.rtf' LuyenTap = 'Bai8_TV_LT.rtf'/&gt;</w:t>
      </w:r>
    </w:p>
    <w:p w:rsidR="00262D8C" w:rsidRPr="00262D8C" w:rsidRDefault="00262D8C" w:rsidP="00262D8C">
      <w:pPr>
        <w:rPr>
          <w:lang w:val="en-US"/>
        </w:rPr>
      </w:pPr>
      <w:r w:rsidRPr="00262D8C">
        <w:rPr>
          <w:lang w:val="en-US"/>
        </w:rPr>
        <w:lastRenderedPageBreak/>
        <w:tab/>
        <w:t>&lt;BAIHOCTV STT = '9' TieuDe = '' KienThuc = 'Bai9_TV_KT.rtf' LuyenTap = 'Bai9_TV_LT.rtf'/&gt;</w:t>
      </w:r>
    </w:p>
    <w:p w:rsidR="00262D8C" w:rsidRDefault="00262D8C" w:rsidP="00262D8C">
      <w:pPr>
        <w:rPr>
          <w:lang w:val="en-US"/>
        </w:rPr>
      </w:pPr>
      <w:r w:rsidRPr="00262D8C">
        <w:rPr>
          <w:lang w:val="en-US"/>
        </w:rPr>
        <w:tab/>
        <w:t>&lt;BAIHOCTV STT = '10' TieuDe = 'TỪ TRÁI NGHĨA' KienThuc = 'Bai10_TV_KT.rtf' LuyenTap = 'Bai10_TV_LT.rtf'/&gt;</w:t>
      </w:r>
    </w:p>
    <w:p w:rsidR="00262D8C" w:rsidRDefault="00262D8C" w:rsidP="00262D8C">
      <w:pPr>
        <w:rPr>
          <w:lang w:val="en-US"/>
        </w:rPr>
      </w:pPr>
      <w:r>
        <w:rPr>
          <w:lang w:val="en-US"/>
        </w:rPr>
        <w:t>&lt;/TIENGVIET7&gt;</w:t>
      </w:r>
    </w:p>
    <w:p w:rsidR="00262D8C" w:rsidRDefault="00262D8C" w:rsidP="00262D8C">
      <w:pPr>
        <w:rPr>
          <w:lang w:val="en-US"/>
        </w:rPr>
      </w:pPr>
    </w:p>
    <w:p w:rsidR="00262D8C" w:rsidRDefault="00262D8C" w:rsidP="00262D8C">
      <w:pPr>
        <w:pStyle w:val="Heading3"/>
        <w:rPr>
          <w:lang w:val="en-US"/>
        </w:rPr>
      </w:pPr>
      <w:r>
        <w:rPr>
          <w:lang w:val="en-US"/>
        </w:rPr>
        <w:t>File TiengViet7.xsd</w:t>
      </w:r>
    </w:p>
    <w:p w:rsidR="00BB3086" w:rsidRDefault="00BB3086" w:rsidP="00BB3086">
      <w:pPr>
        <w:rPr>
          <w:lang w:val="en-US"/>
        </w:rPr>
      </w:pPr>
      <w:r>
        <w:rPr>
          <w:lang w:val="en-US"/>
        </w:rPr>
        <w:t>File này mô hình hóa dữ liệu xml thành dạng cơ sở dữ liệu quan hệ</w:t>
      </w:r>
    </w:p>
    <w:p w:rsidR="00BB3086" w:rsidRPr="00BB3086" w:rsidRDefault="00BB3086" w:rsidP="00BB3086">
      <w:pPr>
        <w:rPr>
          <w:lang w:val="en-US"/>
        </w:rPr>
      </w:pP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>&lt;?xml version="1.0" encoding="UTF-8"?&gt;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>&lt;xs:schema xmlns:xs="http://www.w3.org/2001/XMLSchema" elementFormDefault="qualified"&gt;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&lt;xs:element name="TIENGVIET7"&gt;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  &lt;xs:complexType&gt;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    &lt;xs:sequence&gt;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      &lt;xs:element maxOccurs="unbounded" ref="BAIHOCTV"/&gt;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    &lt;/xs:sequence&gt;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  &lt;/xs:complexType&gt;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&lt;/xs:element&gt;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&lt;xs:element name="BAIHOCTV"&gt;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  &lt;xs:complexType&gt;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    &lt;xs:attribute name="KienThuc" use="required" type="xs:NCName"/&gt;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    &lt;xs:attribute name="LuyenTap" use="required" type="xs:NCName"/&gt;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    &lt;xs:attribute name="STT" use="required" type="xs:integer"/&gt;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    &lt;xs:attribute name="TieuDe" use="required"/&gt;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  &lt;/xs:complexType&gt;</w:t>
      </w:r>
    </w:p>
    <w:p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  &lt;/xs:element&gt;</w:t>
      </w:r>
    </w:p>
    <w:p w:rsidR="00262D8C" w:rsidRDefault="00196218" w:rsidP="00196218">
      <w:pPr>
        <w:rPr>
          <w:lang w:val="en-US"/>
        </w:rPr>
      </w:pPr>
      <w:r w:rsidRPr="00196218">
        <w:rPr>
          <w:lang w:val="en-US"/>
        </w:rPr>
        <w:t>&lt;/xs:schema&gt;</w:t>
      </w:r>
    </w:p>
    <w:p w:rsidR="00196218" w:rsidRDefault="00196218" w:rsidP="00196218">
      <w:pPr>
        <w:rPr>
          <w:lang w:val="en-US"/>
        </w:rPr>
      </w:pPr>
    </w:p>
    <w:p w:rsidR="00196218" w:rsidRDefault="00196218" w:rsidP="00196218">
      <w:pPr>
        <w:pStyle w:val="Heading3"/>
        <w:rPr>
          <w:lang w:val="en-US"/>
        </w:rPr>
      </w:pPr>
      <w:r>
        <w:rPr>
          <w:lang w:val="en-US"/>
        </w:rPr>
        <w:t>File BaiX_TV_KT.rtf (X = số thứ tự của bài học)</w:t>
      </w:r>
    </w:p>
    <w:p w:rsidR="00196218" w:rsidRDefault="00196218" w:rsidP="00196218">
      <w:pPr>
        <w:rPr>
          <w:lang w:val="en-US"/>
        </w:rPr>
      </w:pPr>
      <w:r>
        <w:rPr>
          <w:lang w:val="en-US"/>
        </w:rPr>
        <w:t>File này chứa phần kiến thức của phần học tiếng Việt trong bài học có số thứ tự X</w:t>
      </w:r>
    </w:p>
    <w:p w:rsidR="00196218" w:rsidRPr="00196218" w:rsidRDefault="00196218" w:rsidP="00196218">
      <w:pPr>
        <w:rPr>
          <w:lang w:val="en-US"/>
        </w:rPr>
      </w:pPr>
    </w:p>
    <w:p w:rsidR="00196218" w:rsidRDefault="00196218" w:rsidP="00196218">
      <w:pPr>
        <w:pStyle w:val="Heading3"/>
        <w:rPr>
          <w:lang w:val="en-US"/>
        </w:rPr>
      </w:pPr>
      <w:r>
        <w:rPr>
          <w:lang w:val="en-US"/>
        </w:rPr>
        <w:t>File BaiX_TV_LT.rtf (X = số thứ tự của bài học)</w:t>
      </w:r>
    </w:p>
    <w:p w:rsidR="00196218" w:rsidRDefault="00196218" w:rsidP="00196218">
      <w:pPr>
        <w:rPr>
          <w:lang w:val="en-US"/>
        </w:rPr>
      </w:pPr>
      <w:r>
        <w:rPr>
          <w:lang w:val="en-US"/>
        </w:rPr>
        <w:t>File này chứa phần luyện tập của phần học tiếng Việt trong bài học có số thứ tự X</w:t>
      </w:r>
    </w:p>
    <w:p w:rsidR="00982B06" w:rsidRDefault="00982B06" w:rsidP="00196218">
      <w:pPr>
        <w:rPr>
          <w:lang w:val="en-US"/>
        </w:rPr>
      </w:pPr>
    </w:p>
    <w:p w:rsidR="00982B06" w:rsidRDefault="00982B06" w:rsidP="00196218">
      <w:pPr>
        <w:rPr>
          <w:lang w:val="en-US"/>
        </w:rPr>
      </w:pPr>
    </w:p>
    <w:p w:rsidR="00982B06" w:rsidRDefault="00982B06" w:rsidP="00982B06">
      <w:pPr>
        <w:pStyle w:val="Heading2"/>
        <w:rPr>
          <w:lang w:val="en-US"/>
        </w:rPr>
      </w:pPr>
      <w:bookmarkStart w:id="4" w:name="_Toc262676981"/>
      <w:r>
        <w:rPr>
          <w:lang w:val="en-US"/>
        </w:rPr>
        <w:t>Chức năng học làm văn</w:t>
      </w:r>
      <w:bookmarkEnd w:id="4"/>
    </w:p>
    <w:p w:rsidR="00196218" w:rsidRDefault="00982B06" w:rsidP="00982B06">
      <w:pPr>
        <w:pStyle w:val="Heading3"/>
        <w:rPr>
          <w:lang w:val="en-US"/>
        </w:rPr>
      </w:pPr>
      <w:r>
        <w:rPr>
          <w:lang w:val="en-US"/>
        </w:rPr>
        <w:t>File LamVan7.xml</w:t>
      </w:r>
    </w:p>
    <w:p w:rsidR="00982B06" w:rsidRPr="00982B06" w:rsidRDefault="00982B06" w:rsidP="00982B06">
      <w:pPr>
        <w:rPr>
          <w:lang w:val="en-US"/>
        </w:rPr>
      </w:pPr>
      <w:r w:rsidRPr="00982B06">
        <w:rPr>
          <w:lang w:val="en-US"/>
        </w:rPr>
        <w:t>&lt;LAMVAN7&gt;</w:t>
      </w:r>
    </w:p>
    <w:p w:rsidR="00982B06" w:rsidRPr="00982B06" w:rsidRDefault="00982B06" w:rsidP="00982B06">
      <w:pPr>
        <w:rPr>
          <w:lang w:val="en-US"/>
        </w:rPr>
      </w:pPr>
      <w:r w:rsidRPr="00982B06">
        <w:rPr>
          <w:lang w:val="en-US"/>
        </w:rPr>
        <w:tab/>
        <w:t>&lt;BAIHOCLV STT = '1' TieuDe = '' KienThuc = 'Bai1_LV_KT.rtf' LuyenTap = 'Bai1_LV_LT.rtf'/&gt;</w:t>
      </w:r>
    </w:p>
    <w:p w:rsidR="00982B06" w:rsidRPr="00982B06" w:rsidRDefault="00982B06" w:rsidP="00982B06">
      <w:pPr>
        <w:rPr>
          <w:lang w:val="en-US"/>
        </w:rPr>
      </w:pPr>
      <w:r w:rsidRPr="00982B06">
        <w:rPr>
          <w:lang w:val="en-US"/>
        </w:rPr>
        <w:tab/>
        <w:t xml:space="preserve">&lt;BAIHOCLV STT = '2' TieuDe = '' KienThuc = 'Bai2_LV_KT.rtf' LuyenTap = </w:t>
      </w:r>
      <w:r w:rsidRPr="00982B06">
        <w:rPr>
          <w:lang w:val="en-US"/>
        </w:rPr>
        <w:lastRenderedPageBreak/>
        <w:t>'Bai2_LV_LT.rtf'/&gt;</w:t>
      </w:r>
    </w:p>
    <w:p w:rsidR="00982B06" w:rsidRPr="00982B06" w:rsidRDefault="00982B06" w:rsidP="00982B06">
      <w:pPr>
        <w:rPr>
          <w:lang w:val="en-US"/>
        </w:rPr>
      </w:pPr>
      <w:r w:rsidRPr="00982B06">
        <w:rPr>
          <w:lang w:val="en-US"/>
        </w:rPr>
        <w:tab/>
        <w:t>&lt;BAIHOCLV STT = '3' TieuDe = '' KienThuc = 'Bai3_LV_KT.rtf' LuyenTap = 'Bai3_LV_LT.rtf'/&gt;</w:t>
      </w:r>
    </w:p>
    <w:p w:rsidR="00982B06" w:rsidRPr="00982B06" w:rsidRDefault="00982B06" w:rsidP="00982B06">
      <w:pPr>
        <w:rPr>
          <w:lang w:val="en-US"/>
        </w:rPr>
      </w:pPr>
      <w:r w:rsidRPr="00982B06">
        <w:rPr>
          <w:lang w:val="en-US"/>
        </w:rPr>
        <w:tab/>
        <w:t>&lt;BAIHOCLV STT = '4' TieuDe = '' KienThuc = 'Bai4_LV_KT.rtf' LuyenTap = 'Bai4_LV_LT.rtf'/&gt;</w:t>
      </w:r>
    </w:p>
    <w:p w:rsidR="00982B06" w:rsidRPr="00982B06" w:rsidRDefault="00982B06" w:rsidP="00982B06">
      <w:pPr>
        <w:rPr>
          <w:lang w:val="en-US"/>
        </w:rPr>
      </w:pPr>
      <w:r w:rsidRPr="00982B06">
        <w:rPr>
          <w:lang w:val="en-US"/>
        </w:rPr>
        <w:tab/>
        <w:t>&lt;BAIHOCLV STT = '5' TieuDe = '' KienThuc = 'Bai5_LV_KT.rtf' LuyenTap = 'Bai5_LV_LT.rtf'/&gt;</w:t>
      </w:r>
    </w:p>
    <w:p w:rsidR="00982B06" w:rsidRPr="00982B06" w:rsidRDefault="00982B06" w:rsidP="00982B06">
      <w:pPr>
        <w:rPr>
          <w:lang w:val="en-US"/>
        </w:rPr>
      </w:pPr>
      <w:r w:rsidRPr="00982B06">
        <w:rPr>
          <w:lang w:val="en-US"/>
        </w:rPr>
        <w:tab/>
        <w:t>&lt;BAIHOCLV STT = '6' TieuDe = '' KienThuc = 'Bai6_LV_KT.rtf' LuyenTap = 'Bai6_LV_LT.rtf'/&gt;</w:t>
      </w:r>
    </w:p>
    <w:p w:rsidR="00982B06" w:rsidRPr="00982B06" w:rsidRDefault="00982B06" w:rsidP="00982B06">
      <w:pPr>
        <w:rPr>
          <w:lang w:val="en-US"/>
        </w:rPr>
      </w:pPr>
      <w:r w:rsidRPr="00982B06">
        <w:rPr>
          <w:lang w:val="en-US"/>
        </w:rPr>
        <w:tab/>
        <w:t>&lt;BAIHOCLV STT = '7' TieuDe = '' KienThuc = 'Bai7_LV_KT.rtf' LuyenTap = 'Bai7_LV_LT.rtf'/&gt;</w:t>
      </w:r>
    </w:p>
    <w:p w:rsidR="00982B06" w:rsidRPr="00982B06" w:rsidRDefault="00982B06" w:rsidP="00982B06">
      <w:pPr>
        <w:rPr>
          <w:lang w:val="en-US"/>
        </w:rPr>
      </w:pPr>
      <w:r w:rsidRPr="00982B06">
        <w:rPr>
          <w:lang w:val="en-US"/>
        </w:rPr>
        <w:tab/>
        <w:t>&lt;BAIHOCLV STT = '8' TieuDe = '' KienThuc = 'Bai8_LV_KT.rtf' LuyenTap = 'Bai8_LV_LT.rtf'/&gt;</w:t>
      </w:r>
    </w:p>
    <w:p w:rsidR="00982B06" w:rsidRPr="00982B06" w:rsidRDefault="00982B06" w:rsidP="00982B06">
      <w:pPr>
        <w:rPr>
          <w:lang w:val="en-US"/>
        </w:rPr>
      </w:pPr>
      <w:r w:rsidRPr="00982B06">
        <w:rPr>
          <w:lang w:val="en-US"/>
        </w:rPr>
        <w:tab/>
        <w:t>&lt;BAIHOCLV STT = '9' TieuDe = '' KienThuc = 'Bai9_LV_KT.rtf' LuyenTap = 'Bai9_LV_LT.rtf'/&gt;</w:t>
      </w:r>
    </w:p>
    <w:p w:rsidR="00982B06" w:rsidRDefault="00982B06" w:rsidP="00982B06">
      <w:pPr>
        <w:rPr>
          <w:lang w:val="en-US"/>
        </w:rPr>
      </w:pPr>
      <w:r w:rsidRPr="00982B06">
        <w:rPr>
          <w:lang w:val="en-US"/>
        </w:rPr>
        <w:tab/>
        <w:t>&lt;BAIHOCLV STT = '10' TieuDe = 'LUYỆN NÓI: VĂN BIỂU CẢM VỀ SỰ VẬT, CON NGƯỜI' KienThuc = '' LuyenTap = 'Bai10_LV_LT.rtf'/&gt;</w:t>
      </w:r>
    </w:p>
    <w:p w:rsidR="00982B06" w:rsidRDefault="00982B06" w:rsidP="00982B06">
      <w:pPr>
        <w:rPr>
          <w:lang w:val="en-US"/>
        </w:rPr>
      </w:pPr>
      <w:r>
        <w:rPr>
          <w:lang w:val="en-US"/>
        </w:rPr>
        <w:t>&lt;/LAMVAN7&gt;</w:t>
      </w:r>
    </w:p>
    <w:p w:rsidR="00982B06" w:rsidRDefault="00982B06" w:rsidP="00982B06">
      <w:pPr>
        <w:rPr>
          <w:lang w:val="en-US"/>
        </w:rPr>
      </w:pPr>
    </w:p>
    <w:p w:rsidR="00982B06" w:rsidRDefault="00982B06" w:rsidP="00982B06">
      <w:pPr>
        <w:pStyle w:val="Heading3"/>
        <w:rPr>
          <w:lang w:val="en-US"/>
        </w:rPr>
      </w:pPr>
      <w:r>
        <w:rPr>
          <w:lang w:val="en-US"/>
        </w:rPr>
        <w:t>File LamVan7.xsd</w:t>
      </w:r>
    </w:p>
    <w:p w:rsidR="00BB3086" w:rsidRDefault="00BB3086" w:rsidP="00BB3086">
      <w:pPr>
        <w:rPr>
          <w:lang w:val="en-US"/>
        </w:rPr>
      </w:pPr>
      <w:r>
        <w:rPr>
          <w:lang w:val="en-US"/>
        </w:rPr>
        <w:t>File này mô hình hóa dữ liệu xml thành dạng cơ sở dữ liệu quan hệ</w:t>
      </w:r>
    </w:p>
    <w:p w:rsidR="00BB3086" w:rsidRPr="00BB3086" w:rsidRDefault="00BB3086" w:rsidP="00BB3086">
      <w:pPr>
        <w:rPr>
          <w:lang w:val="en-US"/>
        </w:rPr>
      </w:pP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>&lt;?xml version="1.0" encoding="UTF-8"?&gt;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>&lt;xs:schema xmlns:xs="http://www.w3.org/2001/XMLSchema" elementFormDefault="qualified"&gt;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&lt;xs:element name="LAMVAN7"&gt;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  &lt;xs:complexType&gt;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    &lt;xs:sequence&gt;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      &lt;xs:element maxOccurs="unbounded" ref="BAIHOCLV"/&gt;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    &lt;/xs:sequence&gt;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  &lt;/xs:complexType&gt;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&lt;/xs:element&gt;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&lt;xs:element name="BAIHOCLV"&gt;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  &lt;xs:complexType&gt;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    &lt;xs:attribute name="KienThuc" use="required"/&gt;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    &lt;xs:attribute name="LuyenTap" use="required" type="xs:NCName"/&gt;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    &lt;xs:attribute name="STT" use="required" type="xs:integer"/&gt;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    &lt;xs:attribute name="TieuDe" use="required"/&gt;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  &lt;/xs:complexType&gt;</w:t>
      </w:r>
    </w:p>
    <w:p w:rsidR="009631E9" w:rsidRPr="009631E9" w:rsidRDefault="009631E9" w:rsidP="009631E9">
      <w:pPr>
        <w:rPr>
          <w:lang w:val="en-US"/>
        </w:rPr>
      </w:pPr>
      <w:r w:rsidRPr="009631E9">
        <w:rPr>
          <w:lang w:val="en-US"/>
        </w:rPr>
        <w:t xml:space="preserve">  &lt;/xs:element&gt;</w:t>
      </w:r>
    </w:p>
    <w:p w:rsidR="00982B06" w:rsidRDefault="009631E9" w:rsidP="009631E9">
      <w:pPr>
        <w:rPr>
          <w:lang w:val="en-US"/>
        </w:rPr>
      </w:pPr>
      <w:r w:rsidRPr="009631E9">
        <w:rPr>
          <w:lang w:val="en-US"/>
        </w:rPr>
        <w:t>&lt;/xs:schema&gt;</w:t>
      </w:r>
    </w:p>
    <w:p w:rsidR="009631E9" w:rsidRDefault="009631E9" w:rsidP="009631E9">
      <w:pPr>
        <w:rPr>
          <w:lang w:val="en-US"/>
        </w:rPr>
      </w:pPr>
    </w:p>
    <w:p w:rsidR="009631E9" w:rsidRDefault="009631E9" w:rsidP="009631E9">
      <w:pPr>
        <w:pStyle w:val="Heading3"/>
        <w:rPr>
          <w:lang w:val="en-US"/>
        </w:rPr>
      </w:pPr>
      <w:r>
        <w:rPr>
          <w:lang w:val="en-US"/>
        </w:rPr>
        <w:t>File BaiX_LV_KT.rtf (X = số thứ tự của bài học)</w:t>
      </w:r>
    </w:p>
    <w:p w:rsidR="009631E9" w:rsidRDefault="009631E9" w:rsidP="009631E9">
      <w:pPr>
        <w:rPr>
          <w:lang w:val="en-US"/>
        </w:rPr>
      </w:pPr>
      <w:r>
        <w:rPr>
          <w:lang w:val="en-US"/>
        </w:rPr>
        <w:t>File này chứa phần kiến thức của phần học làm văn trong bài học có số thứ tự X</w:t>
      </w:r>
    </w:p>
    <w:p w:rsidR="009631E9" w:rsidRPr="00196218" w:rsidRDefault="009631E9" w:rsidP="009631E9">
      <w:pPr>
        <w:rPr>
          <w:lang w:val="en-US"/>
        </w:rPr>
      </w:pPr>
    </w:p>
    <w:p w:rsidR="009631E9" w:rsidRDefault="009631E9" w:rsidP="009631E9">
      <w:pPr>
        <w:pStyle w:val="Heading3"/>
        <w:rPr>
          <w:lang w:val="en-US"/>
        </w:rPr>
      </w:pPr>
      <w:r>
        <w:rPr>
          <w:lang w:val="en-US"/>
        </w:rPr>
        <w:t>File BaiX_LV_LT.rtf (X = số thứ tự của bài học)</w:t>
      </w:r>
    </w:p>
    <w:p w:rsidR="009631E9" w:rsidRDefault="009631E9" w:rsidP="009631E9">
      <w:pPr>
        <w:rPr>
          <w:lang w:val="en-US"/>
        </w:rPr>
      </w:pPr>
      <w:r>
        <w:rPr>
          <w:lang w:val="en-US"/>
        </w:rPr>
        <w:t>File này chứa phần luyện tập của phần học làm văn trong bài học có số thứ tự X</w:t>
      </w:r>
    </w:p>
    <w:p w:rsidR="009631E9" w:rsidRDefault="009631E9" w:rsidP="009631E9">
      <w:pPr>
        <w:rPr>
          <w:lang w:val="en-US"/>
        </w:rPr>
      </w:pPr>
    </w:p>
    <w:p w:rsidR="00113D2D" w:rsidRDefault="00113D2D" w:rsidP="00113D2D">
      <w:pPr>
        <w:pStyle w:val="Heading2"/>
        <w:rPr>
          <w:lang w:val="en-US"/>
        </w:rPr>
      </w:pPr>
      <w:bookmarkStart w:id="5" w:name="_Toc262676982"/>
      <w:r>
        <w:rPr>
          <w:lang w:val="en-US"/>
        </w:rPr>
        <w:t>Chức năng làm bài trắc nghiệm</w:t>
      </w:r>
      <w:bookmarkEnd w:id="5"/>
    </w:p>
    <w:p w:rsidR="00113D2D" w:rsidRDefault="00113D2D" w:rsidP="00CD1DF5">
      <w:pPr>
        <w:pStyle w:val="Heading3"/>
        <w:rPr>
          <w:lang w:val="en-US"/>
        </w:rPr>
      </w:pPr>
      <w:r>
        <w:rPr>
          <w:lang w:val="en-US"/>
        </w:rPr>
        <w:t>File TracNghiem</w:t>
      </w:r>
      <w:r w:rsidR="00CD1DF5">
        <w:rPr>
          <w:lang w:val="en-US"/>
        </w:rPr>
        <w:t>7.xml</w:t>
      </w:r>
    </w:p>
    <w:p w:rsidR="00CD1DF5" w:rsidRPr="00CD1DF5" w:rsidRDefault="00CD1DF5" w:rsidP="00CD1DF5">
      <w:pPr>
        <w:rPr>
          <w:lang w:val="en-US"/>
        </w:rPr>
      </w:pPr>
      <w:r w:rsidRPr="00CD1DF5">
        <w:rPr>
          <w:lang w:val="en-US"/>
        </w:rPr>
        <w:t>&lt;?xml version="1.0" encoding="utf-8"?&gt;</w:t>
      </w:r>
    </w:p>
    <w:p w:rsidR="00CD1DF5" w:rsidRPr="00CD1DF5" w:rsidRDefault="00CD1DF5" w:rsidP="00CD1DF5">
      <w:pPr>
        <w:rPr>
          <w:lang w:val="en-US"/>
        </w:rPr>
      </w:pPr>
      <w:r w:rsidRPr="00CD1DF5">
        <w:rPr>
          <w:lang w:val="en-US"/>
        </w:rPr>
        <w:t>&lt;TRACNGHIEM7&gt;</w:t>
      </w:r>
    </w:p>
    <w:p w:rsidR="00CD1DF5" w:rsidRPr="00CD1DF5" w:rsidRDefault="00CD1DF5" w:rsidP="00CD1DF5">
      <w:pPr>
        <w:rPr>
          <w:lang w:val="en-US"/>
        </w:rPr>
      </w:pPr>
      <w:r w:rsidRPr="00CD1DF5">
        <w:rPr>
          <w:lang w:val="en-US"/>
        </w:rPr>
        <w:tab/>
        <w:t>&lt;BTTN STT = '1' DeBai = 'Bai1_DB.rtf' DapAn = 'Bai1_DA.txt'/&gt;</w:t>
      </w:r>
    </w:p>
    <w:p w:rsidR="00CD1DF5" w:rsidRPr="00CD1DF5" w:rsidRDefault="00CD1DF5" w:rsidP="00CD1DF5">
      <w:pPr>
        <w:rPr>
          <w:lang w:val="en-US"/>
        </w:rPr>
      </w:pPr>
      <w:r w:rsidRPr="00CD1DF5">
        <w:rPr>
          <w:lang w:val="en-US"/>
        </w:rPr>
        <w:tab/>
        <w:t>&lt;BTTN STT = '2' DeBai = 'Bai2_DB.rtf' DapAn = 'Bai2_DA.txt' /&gt;</w:t>
      </w:r>
    </w:p>
    <w:p w:rsidR="00CD1DF5" w:rsidRPr="00CD1DF5" w:rsidRDefault="00CD1DF5" w:rsidP="00CD1DF5">
      <w:pPr>
        <w:rPr>
          <w:lang w:val="en-US"/>
        </w:rPr>
      </w:pPr>
      <w:r w:rsidRPr="00CD1DF5">
        <w:rPr>
          <w:lang w:val="en-US"/>
        </w:rPr>
        <w:tab/>
        <w:t>&lt;BTTN STT = '3' DeBai = 'Bai3_DB.rtf' DapAn = 'Bai3_DA.txt' /&gt;</w:t>
      </w:r>
    </w:p>
    <w:p w:rsidR="00CD1DF5" w:rsidRPr="00CD1DF5" w:rsidRDefault="00CD1DF5" w:rsidP="00CD1DF5">
      <w:pPr>
        <w:rPr>
          <w:lang w:val="en-US"/>
        </w:rPr>
      </w:pPr>
      <w:r w:rsidRPr="00CD1DF5">
        <w:rPr>
          <w:lang w:val="en-US"/>
        </w:rPr>
        <w:tab/>
        <w:t>&lt;BTTN STT = '4' DeBai = 'Bai4_DB.rtf' DapAn = 'Bai4_DA.txt' /&gt;</w:t>
      </w:r>
    </w:p>
    <w:p w:rsidR="00CD1DF5" w:rsidRDefault="00CD1DF5" w:rsidP="00CD1DF5">
      <w:pPr>
        <w:rPr>
          <w:lang w:val="en-US"/>
        </w:rPr>
      </w:pPr>
      <w:r w:rsidRPr="00CD1DF5">
        <w:rPr>
          <w:lang w:val="en-US"/>
        </w:rPr>
        <w:tab/>
        <w:t>&lt;BTTN STT = '5' DeBai = 'Bai5_DB.rtf' DapAn = 'Bai5_DA.txt' /&gt;</w:t>
      </w:r>
    </w:p>
    <w:p w:rsidR="00CD1DF5" w:rsidRDefault="00CD1DF5" w:rsidP="00CD1DF5">
      <w:pPr>
        <w:rPr>
          <w:lang w:val="en-US"/>
        </w:rPr>
      </w:pPr>
      <w:r>
        <w:rPr>
          <w:lang w:val="en-US"/>
        </w:rPr>
        <w:t>&lt;/TRACNGHIEM7&gt;</w:t>
      </w:r>
    </w:p>
    <w:p w:rsidR="00CD1DF5" w:rsidRDefault="00CD1DF5" w:rsidP="00CD1DF5">
      <w:pPr>
        <w:rPr>
          <w:lang w:val="en-US"/>
        </w:rPr>
      </w:pPr>
    </w:p>
    <w:p w:rsidR="00CD1DF5" w:rsidRDefault="00CD1DF5" w:rsidP="004800D6">
      <w:pPr>
        <w:pStyle w:val="Heading3"/>
        <w:rPr>
          <w:lang w:val="en-US"/>
        </w:rPr>
      </w:pPr>
      <w:r>
        <w:rPr>
          <w:lang w:val="en-US"/>
        </w:rPr>
        <w:t>File TracNghiem7.xsd</w:t>
      </w:r>
    </w:p>
    <w:p w:rsidR="00BB3086" w:rsidRDefault="00BB3086" w:rsidP="00BB3086">
      <w:pPr>
        <w:rPr>
          <w:lang w:val="en-US"/>
        </w:rPr>
      </w:pPr>
      <w:r>
        <w:rPr>
          <w:lang w:val="en-US"/>
        </w:rPr>
        <w:t>File này mô hình hóa dữ liệu xml thành dạng cơ sở dữ liệu quan hệ</w:t>
      </w:r>
    </w:p>
    <w:p w:rsidR="00BB3086" w:rsidRPr="00BB3086" w:rsidRDefault="00BB3086" w:rsidP="00BB3086">
      <w:pPr>
        <w:rPr>
          <w:lang w:val="en-US"/>
        </w:rPr>
      </w:pP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>&lt;?xml version="1.0" encoding="UTF-8"?&gt;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>&lt;xs:schema xmlns:xs="http://www.w3.org/2001/XMLSchema" elementFormDefault="qualified"&gt;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 xml:space="preserve">  &lt;xs:element name="TRACNGHIEM7"&gt;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 xml:space="preserve">    &lt;xs:complexType&gt;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 xml:space="preserve">      &lt;xs:sequence&gt;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 xml:space="preserve">        &lt;xs:element maxOccurs="unbounded" ref="BTTN"/&gt;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 xml:space="preserve">      &lt;/xs:sequence&gt;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 xml:space="preserve">    &lt;/xs:complexType&gt;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 xml:space="preserve">  &lt;/xs:element&gt;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 xml:space="preserve">  &lt;xs:element name="BTTN"&gt;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 xml:space="preserve">    &lt;xs:complexType&gt;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 xml:space="preserve">      &lt;xs:attribute name="DapAn" use="required" type="xs:NCName"/&gt;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 xml:space="preserve">      &lt;xs:attribute name="DeBai" use="required" type="xs:NCName"/&gt;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 xml:space="preserve">      &lt;xs:attribute name="STT" use="required" type="xs:integer"/&gt;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 xml:space="preserve">    &lt;/xs:complexType&gt;</w:t>
      </w:r>
    </w:p>
    <w:p w:rsidR="004800D6" w:rsidRPr="004800D6" w:rsidRDefault="004800D6" w:rsidP="004800D6">
      <w:pPr>
        <w:rPr>
          <w:lang w:val="en-US"/>
        </w:rPr>
      </w:pPr>
      <w:r w:rsidRPr="004800D6">
        <w:rPr>
          <w:lang w:val="en-US"/>
        </w:rPr>
        <w:t xml:space="preserve">  &lt;/xs:element&gt;</w:t>
      </w:r>
    </w:p>
    <w:p w:rsidR="004800D6" w:rsidRDefault="004800D6" w:rsidP="004800D6">
      <w:pPr>
        <w:rPr>
          <w:lang w:val="en-US"/>
        </w:rPr>
      </w:pPr>
      <w:r w:rsidRPr="004800D6">
        <w:rPr>
          <w:lang w:val="en-US"/>
        </w:rPr>
        <w:t>&lt;/xs:schema&gt;</w:t>
      </w:r>
    </w:p>
    <w:p w:rsidR="004800D6" w:rsidRDefault="004800D6" w:rsidP="004800D6">
      <w:pPr>
        <w:rPr>
          <w:lang w:val="en-US"/>
        </w:rPr>
      </w:pPr>
    </w:p>
    <w:p w:rsidR="004800D6" w:rsidRDefault="004800D6" w:rsidP="004800D6">
      <w:pPr>
        <w:pStyle w:val="Heading3"/>
        <w:rPr>
          <w:lang w:val="en-US"/>
        </w:rPr>
      </w:pPr>
      <w:r>
        <w:rPr>
          <w:lang w:val="en-US"/>
        </w:rPr>
        <w:t>File BaiX_DB.rtf (X = số thứ tự của bài học)</w:t>
      </w:r>
    </w:p>
    <w:p w:rsidR="004800D6" w:rsidRDefault="004800D6" w:rsidP="004800D6">
      <w:pPr>
        <w:rPr>
          <w:lang w:val="en-US"/>
        </w:rPr>
      </w:pPr>
      <w:r>
        <w:rPr>
          <w:lang w:val="en-US"/>
        </w:rPr>
        <w:t>File này lưu đề bài trắc nghiệm của bài X</w:t>
      </w:r>
    </w:p>
    <w:p w:rsidR="004800D6" w:rsidRPr="004800D6" w:rsidRDefault="004800D6" w:rsidP="004800D6">
      <w:pPr>
        <w:rPr>
          <w:lang w:val="en-US"/>
        </w:rPr>
      </w:pPr>
    </w:p>
    <w:p w:rsidR="004800D6" w:rsidRDefault="004800D6" w:rsidP="004800D6">
      <w:pPr>
        <w:pStyle w:val="Heading3"/>
        <w:rPr>
          <w:lang w:val="en-US"/>
        </w:rPr>
      </w:pPr>
      <w:r>
        <w:rPr>
          <w:lang w:val="en-US"/>
        </w:rPr>
        <w:lastRenderedPageBreak/>
        <w:t>File BaiX_DA.txt (X = số thứ tự của bài học)</w:t>
      </w:r>
    </w:p>
    <w:p w:rsidR="004800D6" w:rsidRDefault="004800D6" w:rsidP="004800D6">
      <w:pPr>
        <w:rPr>
          <w:lang w:val="en-US"/>
        </w:rPr>
      </w:pPr>
      <w:r>
        <w:rPr>
          <w:lang w:val="en-US"/>
        </w:rPr>
        <w:t>File này lưu các đáp án đề bài trắc nghiệm của bài X</w:t>
      </w:r>
    </w:p>
    <w:p w:rsidR="004800D6" w:rsidRPr="004800D6" w:rsidRDefault="004800D6" w:rsidP="004800D6">
      <w:pPr>
        <w:rPr>
          <w:lang w:val="en-US"/>
        </w:rPr>
      </w:pPr>
    </w:p>
    <w:p w:rsidR="005F2DFA" w:rsidRDefault="005F2DFA" w:rsidP="005F2DFA">
      <w:pPr>
        <w:pStyle w:val="Heading1"/>
        <w:rPr>
          <w:lang w:val="en-US"/>
        </w:rPr>
      </w:pPr>
      <w:bookmarkStart w:id="6" w:name="_Toc262676983"/>
      <w:r w:rsidRPr="005F2DFA">
        <w:t xml:space="preserve">Mô tả chi tiết các </w:t>
      </w:r>
      <w:r w:rsidR="00522F94">
        <w:rPr>
          <w:lang w:val="en-US"/>
        </w:rPr>
        <w:t>thành phần trong file</w:t>
      </w:r>
      <w:bookmarkEnd w:id="6"/>
    </w:p>
    <w:p w:rsidR="00600CB5" w:rsidRDefault="00600CB5" w:rsidP="00600CB5">
      <w:pPr>
        <w:pStyle w:val="Heading2"/>
        <w:rPr>
          <w:lang w:val="en-US"/>
        </w:rPr>
      </w:pPr>
      <w:bookmarkStart w:id="7" w:name="_Toc262676984"/>
      <w:r>
        <w:rPr>
          <w:lang w:val="en-US"/>
        </w:rPr>
        <w:t>Chức năng lựa chọn phân môn</w:t>
      </w:r>
      <w:bookmarkEnd w:id="7"/>
    </w:p>
    <w:p w:rsidR="00600CB5" w:rsidRDefault="00600CB5" w:rsidP="00600CB5">
      <w:pPr>
        <w:pStyle w:val="Heading3"/>
        <w:rPr>
          <w:lang w:val="en-US"/>
        </w:rPr>
      </w:pPr>
      <w:r>
        <w:rPr>
          <w:lang w:val="en-US"/>
        </w:rPr>
        <w:t>File NguVan7.xml</w:t>
      </w:r>
    </w:p>
    <w:tbl>
      <w:tblPr>
        <w:tblStyle w:val="TableGrid"/>
        <w:tblW w:w="8868" w:type="dxa"/>
        <w:tblLook w:val="01E0"/>
      </w:tblPr>
      <w:tblGrid>
        <w:gridCol w:w="801"/>
        <w:gridCol w:w="1833"/>
        <w:gridCol w:w="1884"/>
        <w:gridCol w:w="4350"/>
      </w:tblGrid>
      <w:tr w:rsidR="00600CB5" w:rsidRPr="005F2DFA" w:rsidTr="00DF31FD">
        <w:tc>
          <w:tcPr>
            <w:tcW w:w="801" w:type="dxa"/>
          </w:tcPr>
          <w:p w:rsidR="00600CB5" w:rsidRPr="005F2DFA" w:rsidRDefault="00600CB5" w:rsidP="00DF31FD">
            <w:r w:rsidRPr="005F2DFA">
              <w:t>STT</w:t>
            </w:r>
          </w:p>
        </w:tc>
        <w:tc>
          <w:tcPr>
            <w:tcW w:w="1833" w:type="dxa"/>
          </w:tcPr>
          <w:p w:rsidR="00600CB5" w:rsidRPr="00522F94" w:rsidRDefault="00600CB5" w:rsidP="00DF31FD">
            <w:pPr>
              <w:rPr>
                <w:lang w:val="en-US"/>
              </w:rPr>
            </w:pPr>
            <w:r>
              <w:t>Tên t</w:t>
            </w:r>
            <w:r>
              <w:rPr>
                <w:lang w:val="en-US"/>
              </w:rPr>
              <w:t>ag</w:t>
            </w:r>
          </w:p>
        </w:tc>
        <w:tc>
          <w:tcPr>
            <w:tcW w:w="1884" w:type="dxa"/>
          </w:tcPr>
          <w:p w:rsidR="00600CB5" w:rsidRPr="00522F94" w:rsidRDefault="00600CB5" w:rsidP="00DF31FD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4350" w:type="dxa"/>
          </w:tcPr>
          <w:p w:rsidR="00600CB5" w:rsidRPr="005F2DFA" w:rsidRDefault="00600CB5" w:rsidP="00DF31FD">
            <w:r w:rsidRPr="005F2DFA">
              <w:t>Ý nghĩa/ghi chú</w:t>
            </w:r>
          </w:p>
        </w:tc>
      </w:tr>
      <w:tr w:rsidR="00600CB5" w:rsidRPr="005F2DFA" w:rsidTr="00DF31FD">
        <w:tc>
          <w:tcPr>
            <w:tcW w:w="801" w:type="dxa"/>
          </w:tcPr>
          <w:p w:rsidR="00600CB5" w:rsidRPr="00522F94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:rsidR="00600CB5" w:rsidRPr="00522F94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NguVan7</w:t>
            </w:r>
          </w:p>
        </w:tc>
        <w:tc>
          <w:tcPr>
            <w:tcW w:w="1884" w:type="dxa"/>
          </w:tcPr>
          <w:p w:rsidR="00600CB5" w:rsidRPr="005F2DFA" w:rsidRDefault="00600CB5" w:rsidP="00DF31FD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4350" w:type="dxa"/>
          </w:tcPr>
          <w:p w:rsidR="00600CB5" w:rsidRPr="00522F94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Tag chính của file xml</w:t>
            </w:r>
          </w:p>
        </w:tc>
      </w:tr>
      <w:tr w:rsidR="00600CB5" w:rsidRPr="005F2DFA" w:rsidTr="00DF31FD">
        <w:tc>
          <w:tcPr>
            <w:tcW w:w="801" w:type="dxa"/>
          </w:tcPr>
          <w:p w:rsidR="00600CB5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  <w:vMerge w:val="restart"/>
            <w:vAlign w:val="center"/>
          </w:tcPr>
          <w:p w:rsidR="00600CB5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BaiHoc</w:t>
            </w:r>
          </w:p>
        </w:tc>
        <w:tc>
          <w:tcPr>
            <w:tcW w:w="1884" w:type="dxa"/>
          </w:tcPr>
          <w:p w:rsidR="00600CB5" w:rsidRPr="00522F94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VanHoc</w:t>
            </w:r>
          </w:p>
        </w:tc>
        <w:tc>
          <w:tcPr>
            <w:tcW w:w="4350" w:type="dxa"/>
          </w:tcPr>
          <w:p w:rsidR="00600CB5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Xác định trong bài học này có phần văn học không</w:t>
            </w:r>
          </w:p>
        </w:tc>
      </w:tr>
      <w:tr w:rsidR="00600CB5" w:rsidRPr="005F2DFA" w:rsidTr="00DF31FD">
        <w:tc>
          <w:tcPr>
            <w:tcW w:w="801" w:type="dxa"/>
          </w:tcPr>
          <w:p w:rsidR="00600CB5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33" w:type="dxa"/>
            <w:vMerge/>
          </w:tcPr>
          <w:p w:rsidR="00600CB5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600CB5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TiengViet</w:t>
            </w:r>
          </w:p>
        </w:tc>
        <w:tc>
          <w:tcPr>
            <w:tcW w:w="4350" w:type="dxa"/>
          </w:tcPr>
          <w:p w:rsidR="00600CB5" w:rsidRDefault="00600CB5" w:rsidP="00600CB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Xác định trong bài học này có phần Tiếng Việt  không</w:t>
            </w:r>
          </w:p>
        </w:tc>
      </w:tr>
      <w:tr w:rsidR="00600CB5" w:rsidRPr="005F2DFA" w:rsidTr="00DF31FD">
        <w:tc>
          <w:tcPr>
            <w:tcW w:w="801" w:type="dxa"/>
          </w:tcPr>
          <w:p w:rsidR="00600CB5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33" w:type="dxa"/>
            <w:vMerge/>
          </w:tcPr>
          <w:p w:rsidR="00600CB5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600CB5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LamVan</w:t>
            </w:r>
          </w:p>
        </w:tc>
        <w:tc>
          <w:tcPr>
            <w:tcW w:w="4350" w:type="dxa"/>
          </w:tcPr>
          <w:p w:rsidR="00600CB5" w:rsidRDefault="00600CB5" w:rsidP="00600CB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Xác định trong bài học này có phần làm văn  không</w:t>
            </w:r>
          </w:p>
        </w:tc>
      </w:tr>
      <w:tr w:rsidR="00600CB5" w:rsidRPr="005F2DFA" w:rsidTr="00DF31FD">
        <w:tc>
          <w:tcPr>
            <w:tcW w:w="801" w:type="dxa"/>
          </w:tcPr>
          <w:p w:rsidR="00600CB5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833" w:type="dxa"/>
            <w:vMerge/>
          </w:tcPr>
          <w:p w:rsidR="00600CB5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600CB5" w:rsidRDefault="00600CB5" w:rsidP="00DF31FD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TracNghiem</w:t>
            </w:r>
          </w:p>
        </w:tc>
        <w:tc>
          <w:tcPr>
            <w:tcW w:w="4350" w:type="dxa"/>
          </w:tcPr>
          <w:p w:rsidR="00600CB5" w:rsidRDefault="00600CB5" w:rsidP="00600CB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Xác định trong bài học này có phần trắc nghiệm không</w:t>
            </w:r>
          </w:p>
        </w:tc>
      </w:tr>
    </w:tbl>
    <w:p w:rsidR="00600CB5" w:rsidRDefault="00385844" w:rsidP="00385844">
      <w:pPr>
        <w:pStyle w:val="Heading3"/>
        <w:rPr>
          <w:lang w:val="en-US"/>
        </w:rPr>
      </w:pPr>
      <w:r>
        <w:rPr>
          <w:lang w:val="en-US"/>
        </w:rPr>
        <w:t>File NguVan7.xsd</w:t>
      </w:r>
    </w:p>
    <w:p w:rsidR="00385844" w:rsidRDefault="00385844" w:rsidP="00385844">
      <w:pPr>
        <w:rPr>
          <w:lang w:val="en-US"/>
        </w:rPr>
      </w:pPr>
      <w:r>
        <w:rPr>
          <w:lang w:val="en-US"/>
        </w:rPr>
        <w:t>File này mô hình hóa dữ liệu xml thành dạng cơ sở dữ liệu quan hệ</w:t>
      </w:r>
    </w:p>
    <w:p w:rsidR="00385844" w:rsidRPr="00385844" w:rsidRDefault="00385844" w:rsidP="00385844">
      <w:pPr>
        <w:rPr>
          <w:lang w:val="en-US"/>
        </w:rPr>
      </w:pPr>
    </w:p>
    <w:p w:rsidR="00BA3554" w:rsidRDefault="00BA3554" w:rsidP="00BA3554">
      <w:pPr>
        <w:pStyle w:val="Heading2"/>
        <w:rPr>
          <w:lang w:val="en-US"/>
        </w:rPr>
      </w:pPr>
      <w:bookmarkStart w:id="8" w:name="_Toc262676985"/>
      <w:r>
        <w:rPr>
          <w:lang w:val="en-US"/>
        </w:rPr>
        <w:t>Chức năng học văn học</w:t>
      </w:r>
      <w:bookmarkEnd w:id="8"/>
    </w:p>
    <w:p w:rsidR="00BA3554" w:rsidRDefault="00BA3554" w:rsidP="00522F94">
      <w:pPr>
        <w:pStyle w:val="Heading3"/>
        <w:rPr>
          <w:lang w:val="en-US"/>
        </w:rPr>
      </w:pPr>
      <w:r>
        <w:rPr>
          <w:lang w:val="en-US"/>
        </w:rPr>
        <w:t xml:space="preserve">File </w:t>
      </w:r>
      <w:r w:rsidR="00522F94">
        <w:rPr>
          <w:lang w:val="en-US"/>
        </w:rPr>
        <w:t>VanHoc7.xml</w:t>
      </w:r>
    </w:p>
    <w:p w:rsidR="00BA3554" w:rsidRPr="00BA3554" w:rsidRDefault="00BA3554" w:rsidP="00BA3554">
      <w:pPr>
        <w:rPr>
          <w:lang w:val="en-US"/>
        </w:rPr>
      </w:pPr>
    </w:p>
    <w:tbl>
      <w:tblPr>
        <w:tblStyle w:val="TableGrid"/>
        <w:tblW w:w="8868" w:type="dxa"/>
        <w:tblLook w:val="01E0"/>
      </w:tblPr>
      <w:tblGrid>
        <w:gridCol w:w="801"/>
        <w:gridCol w:w="1833"/>
        <w:gridCol w:w="1884"/>
        <w:gridCol w:w="4350"/>
      </w:tblGrid>
      <w:tr w:rsidR="00522F94" w:rsidRPr="005F2DFA" w:rsidTr="00522F94">
        <w:tc>
          <w:tcPr>
            <w:tcW w:w="801" w:type="dxa"/>
          </w:tcPr>
          <w:p w:rsidR="00522F94" w:rsidRPr="005F2DFA" w:rsidRDefault="00522F94" w:rsidP="006D3CD5">
            <w:r w:rsidRPr="005F2DFA">
              <w:t>STT</w:t>
            </w:r>
          </w:p>
        </w:tc>
        <w:tc>
          <w:tcPr>
            <w:tcW w:w="1833" w:type="dxa"/>
          </w:tcPr>
          <w:p w:rsidR="00522F94" w:rsidRPr="00522F94" w:rsidRDefault="00522F94" w:rsidP="006D3CD5">
            <w:pPr>
              <w:rPr>
                <w:lang w:val="en-US"/>
              </w:rPr>
            </w:pPr>
            <w:r>
              <w:t>Tên t</w:t>
            </w:r>
            <w:r>
              <w:rPr>
                <w:lang w:val="en-US"/>
              </w:rPr>
              <w:t>ag</w:t>
            </w:r>
          </w:p>
        </w:tc>
        <w:tc>
          <w:tcPr>
            <w:tcW w:w="1884" w:type="dxa"/>
          </w:tcPr>
          <w:p w:rsidR="00522F94" w:rsidRPr="00522F94" w:rsidRDefault="00522F94" w:rsidP="006D3CD5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4350" w:type="dxa"/>
          </w:tcPr>
          <w:p w:rsidR="00522F94" w:rsidRPr="005F2DFA" w:rsidRDefault="00522F94" w:rsidP="006D3CD5">
            <w:r w:rsidRPr="005F2DFA">
              <w:t>Ý nghĩa/ghi chú</w:t>
            </w:r>
          </w:p>
        </w:tc>
      </w:tr>
      <w:tr w:rsidR="00522F94" w:rsidRPr="005F2DFA" w:rsidTr="00522F94">
        <w:tc>
          <w:tcPr>
            <w:tcW w:w="801" w:type="dxa"/>
          </w:tcPr>
          <w:p w:rsidR="00522F94" w:rsidRPr="00522F94" w:rsidRDefault="00522F94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:rsidR="00522F94" w:rsidRPr="00522F94" w:rsidRDefault="00522F94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VanHoc7</w:t>
            </w:r>
          </w:p>
        </w:tc>
        <w:tc>
          <w:tcPr>
            <w:tcW w:w="1884" w:type="dxa"/>
          </w:tcPr>
          <w:p w:rsidR="00522F94" w:rsidRPr="005F2DFA" w:rsidRDefault="00522F94" w:rsidP="006D3CD5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4350" w:type="dxa"/>
          </w:tcPr>
          <w:p w:rsidR="00522F94" w:rsidRPr="00522F94" w:rsidRDefault="00522F94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Tag chính của file xml</w:t>
            </w:r>
          </w:p>
        </w:tc>
      </w:tr>
      <w:tr w:rsidR="00522F94" w:rsidRPr="005F2DFA" w:rsidTr="00522F94">
        <w:tc>
          <w:tcPr>
            <w:tcW w:w="801" w:type="dxa"/>
          </w:tcPr>
          <w:p w:rsidR="00522F94" w:rsidRDefault="00522F94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</w:tcPr>
          <w:p w:rsidR="00522F94" w:rsidRDefault="00522F94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BaiHoc</w:t>
            </w:r>
          </w:p>
        </w:tc>
        <w:tc>
          <w:tcPr>
            <w:tcW w:w="1884" w:type="dxa"/>
          </w:tcPr>
          <w:p w:rsidR="00522F94" w:rsidRPr="00522F94" w:rsidRDefault="00522F94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STT</w:t>
            </w:r>
          </w:p>
        </w:tc>
        <w:tc>
          <w:tcPr>
            <w:tcW w:w="4350" w:type="dxa"/>
          </w:tcPr>
          <w:p w:rsidR="00522F94" w:rsidRDefault="00522F94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thứ tự của bài học</w:t>
            </w:r>
          </w:p>
        </w:tc>
      </w:tr>
      <w:tr w:rsidR="001F5359" w:rsidRPr="005F2DFA" w:rsidTr="00196218">
        <w:tc>
          <w:tcPr>
            <w:tcW w:w="801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33" w:type="dxa"/>
            <w:vMerge w:val="restart"/>
            <w:vAlign w:val="center"/>
          </w:tcPr>
          <w:p w:rsidR="001F5359" w:rsidRDefault="001F5359" w:rsidP="00196218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BaiVan</w:t>
            </w:r>
          </w:p>
        </w:tc>
        <w:tc>
          <w:tcPr>
            <w:tcW w:w="1884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STTBV</w:t>
            </w:r>
          </w:p>
        </w:tc>
        <w:tc>
          <w:tcPr>
            <w:tcW w:w="4350" w:type="dxa"/>
          </w:tcPr>
          <w:p w:rsidR="001F5359" w:rsidRDefault="001F535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thứ tự của văn bản trong bài học</w:t>
            </w:r>
          </w:p>
        </w:tc>
      </w:tr>
      <w:tr w:rsidR="001F5359" w:rsidRPr="005F2DFA" w:rsidTr="00522F94">
        <w:tc>
          <w:tcPr>
            <w:tcW w:w="801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33" w:type="dxa"/>
            <w:vMerge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TieuDe</w:t>
            </w:r>
          </w:p>
        </w:tc>
        <w:tc>
          <w:tcPr>
            <w:tcW w:w="4350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Tiêu đề của văn bản</w:t>
            </w:r>
          </w:p>
        </w:tc>
      </w:tr>
      <w:tr w:rsidR="001F5359" w:rsidRPr="005F2DFA" w:rsidTr="00522F94">
        <w:tc>
          <w:tcPr>
            <w:tcW w:w="801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833" w:type="dxa"/>
            <w:vMerge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VanBan</w:t>
            </w:r>
          </w:p>
        </w:tc>
        <w:tc>
          <w:tcPr>
            <w:tcW w:w="4350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File Nội dung của văn bản</w:t>
            </w:r>
          </w:p>
        </w:tc>
      </w:tr>
      <w:tr w:rsidR="001F5359" w:rsidRPr="005F2DFA" w:rsidTr="00522F94">
        <w:tc>
          <w:tcPr>
            <w:tcW w:w="801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833" w:type="dxa"/>
            <w:vMerge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ChuThich</w:t>
            </w:r>
          </w:p>
        </w:tc>
        <w:tc>
          <w:tcPr>
            <w:tcW w:w="4350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File Chú thích của văn bản</w:t>
            </w:r>
          </w:p>
        </w:tc>
      </w:tr>
      <w:tr w:rsidR="001F5359" w:rsidRPr="005F2DFA" w:rsidTr="00522F94">
        <w:tc>
          <w:tcPr>
            <w:tcW w:w="801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833" w:type="dxa"/>
            <w:vMerge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DocHieu</w:t>
            </w:r>
          </w:p>
        </w:tc>
        <w:tc>
          <w:tcPr>
            <w:tcW w:w="4350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File Đọc hiểu cũa văn bản</w:t>
            </w:r>
          </w:p>
        </w:tc>
      </w:tr>
      <w:tr w:rsidR="001F5359" w:rsidRPr="005F2DFA" w:rsidTr="00522F94">
        <w:tc>
          <w:tcPr>
            <w:tcW w:w="801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8</w:t>
            </w:r>
          </w:p>
        </w:tc>
        <w:tc>
          <w:tcPr>
            <w:tcW w:w="1833" w:type="dxa"/>
            <w:vMerge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AmThanh</w:t>
            </w:r>
          </w:p>
        </w:tc>
        <w:tc>
          <w:tcPr>
            <w:tcW w:w="4350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File âm thanh của văn bản</w:t>
            </w:r>
          </w:p>
        </w:tc>
      </w:tr>
      <w:tr w:rsidR="001F5359" w:rsidRPr="005F2DFA" w:rsidTr="00522F94">
        <w:tc>
          <w:tcPr>
            <w:tcW w:w="801" w:type="dxa"/>
          </w:tcPr>
          <w:p w:rsidR="001F5359" w:rsidRDefault="000D72A7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9</w:t>
            </w:r>
          </w:p>
        </w:tc>
        <w:tc>
          <w:tcPr>
            <w:tcW w:w="1833" w:type="dxa"/>
            <w:vMerge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LuyenTap</w:t>
            </w:r>
          </w:p>
        </w:tc>
        <w:tc>
          <w:tcPr>
            <w:tcW w:w="4350" w:type="dxa"/>
          </w:tcPr>
          <w:p w:rsidR="001F5359" w:rsidRDefault="001F5359" w:rsidP="006D3CD5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File luyện tậo của văn bản</w:t>
            </w:r>
          </w:p>
        </w:tc>
      </w:tr>
    </w:tbl>
    <w:p w:rsidR="00A368EC" w:rsidRDefault="00196218" w:rsidP="00196218">
      <w:pPr>
        <w:pStyle w:val="Heading3"/>
        <w:rPr>
          <w:lang w:val="en-US"/>
        </w:rPr>
      </w:pPr>
      <w:r w:rsidRPr="00196218">
        <w:t>File VanHoc7.xsd</w:t>
      </w:r>
    </w:p>
    <w:p w:rsidR="00BB3086" w:rsidRDefault="00BB3086" w:rsidP="00BB3086">
      <w:pPr>
        <w:rPr>
          <w:lang w:val="en-US"/>
        </w:rPr>
      </w:pPr>
      <w:r>
        <w:rPr>
          <w:lang w:val="en-US"/>
        </w:rPr>
        <w:t>File này mô hình hóa dữ liệu xml thành dạng cơ sở dữ liệu quan hệ</w:t>
      </w:r>
    </w:p>
    <w:p w:rsidR="00BB3086" w:rsidRPr="00BB3086" w:rsidRDefault="00BB3086" w:rsidP="00BB3086">
      <w:pPr>
        <w:rPr>
          <w:lang w:val="en-US"/>
        </w:rPr>
      </w:pPr>
    </w:p>
    <w:p w:rsidR="00196218" w:rsidRDefault="00196218" w:rsidP="00196218">
      <w:pPr>
        <w:pStyle w:val="Heading2"/>
        <w:rPr>
          <w:lang w:val="en-US"/>
        </w:rPr>
      </w:pPr>
      <w:bookmarkStart w:id="9" w:name="_Toc262676986"/>
      <w:r>
        <w:rPr>
          <w:lang w:val="en-US"/>
        </w:rPr>
        <w:lastRenderedPageBreak/>
        <w:t>Chức năng học Tiếng Việt</w:t>
      </w:r>
      <w:bookmarkEnd w:id="9"/>
    </w:p>
    <w:p w:rsidR="00196218" w:rsidRDefault="00196218" w:rsidP="00196218">
      <w:pPr>
        <w:pStyle w:val="Heading3"/>
        <w:rPr>
          <w:lang w:val="en-US"/>
        </w:rPr>
      </w:pPr>
      <w:r>
        <w:rPr>
          <w:lang w:val="en-US"/>
        </w:rPr>
        <w:t>File TiengViet7.xml</w:t>
      </w:r>
    </w:p>
    <w:p w:rsidR="00196218" w:rsidRPr="00196218" w:rsidRDefault="00196218" w:rsidP="00196218">
      <w:pPr>
        <w:rPr>
          <w:lang w:val="en-US"/>
        </w:rPr>
      </w:pPr>
    </w:p>
    <w:tbl>
      <w:tblPr>
        <w:tblStyle w:val="TableGrid"/>
        <w:tblW w:w="8868" w:type="dxa"/>
        <w:tblLook w:val="01E0"/>
      </w:tblPr>
      <w:tblGrid>
        <w:gridCol w:w="801"/>
        <w:gridCol w:w="1833"/>
        <w:gridCol w:w="1884"/>
        <w:gridCol w:w="4350"/>
      </w:tblGrid>
      <w:tr w:rsidR="00196218" w:rsidRPr="005F2DFA" w:rsidTr="004602BB">
        <w:tc>
          <w:tcPr>
            <w:tcW w:w="801" w:type="dxa"/>
          </w:tcPr>
          <w:p w:rsidR="00196218" w:rsidRPr="005F2DFA" w:rsidRDefault="00196218" w:rsidP="004602BB">
            <w:r w:rsidRPr="005F2DFA">
              <w:t>STT</w:t>
            </w:r>
          </w:p>
        </w:tc>
        <w:tc>
          <w:tcPr>
            <w:tcW w:w="1833" w:type="dxa"/>
          </w:tcPr>
          <w:p w:rsidR="00196218" w:rsidRPr="00522F94" w:rsidRDefault="00196218" w:rsidP="004602BB">
            <w:pPr>
              <w:rPr>
                <w:lang w:val="en-US"/>
              </w:rPr>
            </w:pPr>
            <w:r>
              <w:t>Tên t</w:t>
            </w:r>
            <w:r>
              <w:rPr>
                <w:lang w:val="en-US"/>
              </w:rPr>
              <w:t>ag</w:t>
            </w:r>
          </w:p>
        </w:tc>
        <w:tc>
          <w:tcPr>
            <w:tcW w:w="1884" w:type="dxa"/>
          </w:tcPr>
          <w:p w:rsidR="00196218" w:rsidRPr="00522F94" w:rsidRDefault="00196218" w:rsidP="004602BB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4350" w:type="dxa"/>
          </w:tcPr>
          <w:p w:rsidR="00196218" w:rsidRPr="005F2DFA" w:rsidRDefault="00196218" w:rsidP="004602BB">
            <w:r w:rsidRPr="005F2DFA">
              <w:t>Ý nghĩa/ghi chú</w:t>
            </w:r>
          </w:p>
        </w:tc>
      </w:tr>
      <w:tr w:rsidR="00196218" w:rsidRPr="005F2DFA" w:rsidTr="004602BB">
        <w:tc>
          <w:tcPr>
            <w:tcW w:w="801" w:type="dxa"/>
          </w:tcPr>
          <w:p w:rsidR="00196218" w:rsidRPr="00522F94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:rsidR="00196218" w:rsidRPr="00522F94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TiengViet7</w:t>
            </w:r>
          </w:p>
        </w:tc>
        <w:tc>
          <w:tcPr>
            <w:tcW w:w="1884" w:type="dxa"/>
          </w:tcPr>
          <w:p w:rsidR="00196218" w:rsidRPr="005F2DFA" w:rsidRDefault="00196218" w:rsidP="004602BB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4350" w:type="dxa"/>
          </w:tcPr>
          <w:p w:rsidR="00196218" w:rsidRPr="00522F94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Tag chính của file xml</w:t>
            </w:r>
          </w:p>
        </w:tc>
      </w:tr>
      <w:tr w:rsidR="00196218" w:rsidRPr="005F2DFA" w:rsidTr="00196218">
        <w:tc>
          <w:tcPr>
            <w:tcW w:w="801" w:type="dxa"/>
          </w:tcPr>
          <w:p w:rsidR="00196218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  <w:vMerge w:val="restart"/>
            <w:vAlign w:val="center"/>
          </w:tcPr>
          <w:p w:rsidR="00196218" w:rsidRDefault="00196218" w:rsidP="00196218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BaiHocTV</w:t>
            </w:r>
          </w:p>
        </w:tc>
        <w:tc>
          <w:tcPr>
            <w:tcW w:w="1884" w:type="dxa"/>
          </w:tcPr>
          <w:p w:rsidR="00196218" w:rsidRPr="00522F94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STT</w:t>
            </w:r>
          </w:p>
        </w:tc>
        <w:tc>
          <w:tcPr>
            <w:tcW w:w="4350" w:type="dxa"/>
          </w:tcPr>
          <w:p w:rsidR="00196218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thứ tự của bài học tiếng Việt</w:t>
            </w:r>
          </w:p>
        </w:tc>
      </w:tr>
      <w:tr w:rsidR="00196218" w:rsidRPr="005F2DFA" w:rsidTr="004602BB">
        <w:tc>
          <w:tcPr>
            <w:tcW w:w="801" w:type="dxa"/>
          </w:tcPr>
          <w:p w:rsidR="00196218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33" w:type="dxa"/>
            <w:vMerge/>
          </w:tcPr>
          <w:p w:rsidR="00196218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196218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TieuDe</w:t>
            </w:r>
          </w:p>
        </w:tc>
        <w:tc>
          <w:tcPr>
            <w:tcW w:w="4350" w:type="dxa"/>
          </w:tcPr>
          <w:p w:rsidR="00196218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Tiêu đề của bài học tiếng Việt</w:t>
            </w:r>
          </w:p>
        </w:tc>
      </w:tr>
      <w:tr w:rsidR="00196218" w:rsidRPr="005F2DFA" w:rsidTr="004602BB">
        <w:tc>
          <w:tcPr>
            <w:tcW w:w="801" w:type="dxa"/>
          </w:tcPr>
          <w:p w:rsidR="00196218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33" w:type="dxa"/>
            <w:vMerge/>
          </w:tcPr>
          <w:p w:rsidR="00196218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196218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KienThuc</w:t>
            </w:r>
          </w:p>
        </w:tc>
        <w:tc>
          <w:tcPr>
            <w:tcW w:w="4350" w:type="dxa"/>
          </w:tcPr>
          <w:p w:rsidR="00196218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File kiến thức của bài học tiếng Việt</w:t>
            </w:r>
          </w:p>
        </w:tc>
      </w:tr>
      <w:tr w:rsidR="00196218" w:rsidRPr="005F2DFA" w:rsidTr="004602BB">
        <w:tc>
          <w:tcPr>
            <w:tcW w:w="801" w:type="dxa"/>
          </w:tcPr>
          <w:p w:rsidR="00196218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833" w:type="dxa"/>
            <w:vMerge/>
          </w:tcPr>
          <w:p w:rsidR="00196218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196218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LuyenTap</w:t>
            </w:r>
          </w:p>
        </w:tc>
        <w:tc>
          <w:tcPr>
            <w:tcW w:w="4350" w:type="dxa"/>
          </w:tcPr>
          <w:p w:rsidR="00196218" w:rsidRDefault="00196218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File luyện tập của bài học tiếng Việt</w:t>
            </w:r>
          </w:p>
        </w:tc>
      </w:tr>
    </w:tbl>
    <w:p w:rsidR="00196218" w:rsidRDefault="00196218" w:rsidP="00196218">
      <w:pPr>
        <w:rPr>
          <w:lang w:val="en-US"/>
        </w:rPr>
      </w:pPr>
    </w:p>
    <w:p w:rsidR="00BB3086" w:rsidRDefault="00BB3086" w:rsidP="00196218">
      <w:pPr>
        <w:rPr>
          <w:lang w:val="en-US"/>
        </w:rPr>
      </w:pPr>
    </w:p>
    <w:p w:rsidR="00196218" w:rsidRDefault="00196218" w:rsidP="00196218">
      <w:pPr>
        <w:pStyle w:val="Heading3"/>
        <w:rPr>
          <w:lang w:val="en-US"/>
        </w:rPr>
      </w:pPr>
      <w:r>
        <w:rPr>
          <w:lang w:val="en-US"/>
        </w:rPr>
        <w:t>File TiengViet7.xsd</w:t>
      </w:r>
    </w:p>
    <w:p w:rsidR="00BB3086" w:rsidRDefault="00BB3086" w:rsidP="00BB3086">
      <w:pPr>
        <w:rPr>
          <w:lang w:val="en-US"/>
        </w:rPr>
      </w:pPr>
      <w:r>
        <w:rPr>
          <w:lang w:val="en-US"/>
        </w:rPr>
        <w:t>File này mô hình hóa dữ liệu xml thành dạng cơ sở dữ liệu quan hệ</w:t>
      </w:r>
    </w:p>
    <w:p w:rsidR="00BB3086" w:rsidRPr="00BB3086" w:rsidRDefault="00BB3086" w:rsidP="00BB3086">
      <w:pPr>
        <w:rPr>
          <w:lang w:val="en-US"/>
        </w:rPr>
      </w:pPr>
    </w:p>
    <w:p w:rsidR="00196218" w:rsidRDefault="00196218" w:rsidP="00196218">
      <w:pPr>
        <w:rPr>
          <w:lang w:val="en-US"/>
        </w:rPr>
      </w:pPr>
    </w:p>
    <w:p w:rsidR="009631E9" w:rsidRDefault="009631E9" w:rsidP="009631E9">
      <w:pPr>
        <w:pStyle w:val="Heading2"/>
        <w:rPr>
          <w:lang w:val="en-US"/>
        </w:rPr>
      </w:pPr>
      <w:bookmarkStart w:id="10" w:name="_Toc262676987"/>
      <w:r>
        <w:rPr>
          <w:lang w:val="en-US"/>
        </w:rPr>
        <w:t>Chức năng học làm văn</w:t>
      </w:r>
      <w:bookmarkEnd w:id="10"/>
    </w:p>
    <w:p w:rsidR="009631E9" w:rsidRDefault="009631E9" w:rsidP="009631E9">
      <w:pPr>
        <w:pStyle w:val="Heading3"/>
        <w:rPr>
          <w:lang w:val="en-US"/>
        </w:rPr>
      </w:pPr>
      <w:r>
        <w:rPr>
          <w:lang w:val="en-US"/>
        </w:rPr>
        <w:t>File LamVan7.xml</w:t>
      </w:r>
    </w:p>
    <w:tbl>
      <w:tblPr>
        <w:tblStyle w:val="TableGrid"/>
        <w:tblW w:w="8868" w:type="dxa"/>
        <w:tblLook w:val="01E0"/>
      </w:tblPr>
      <w:tblGrid>
        <w:gridCol w:w="801"/>
        <w:gridCol w:w="1833"/>
        <w:gridCol w:w="1884"/>
        <w:gridCol w:w="4350"/>
      </w:tblGrid>
      <w:tr w:rsidR="009631E9" w:rsidRPr="005F2DFA" w:rsidTr="004602BB">
        <w:tc>
          <w:tcPr>
            <w:tcW w:w="801" w:type="dxa"/>
          </w:tcPr>
          <w:p w:rsidR="009631E9" w:rsidRPr="005F2DFA" w:rsidRDefault="009631E9" w:rsidP="004602BB">
            <w:r w:rsidRPr="005F2DFA">
              <w:t>STT</w:t>
            </w:r>
          </w:p>
        </w:tc>
        <w:tc>
          <w:tcPr>
            <w:tcW w:w="1833" w:type="dxa"/>
          </w:tcPr>
          <w:p w:rsidR="009631E9" w:rsidRPr="00522F94" w:rsidRDefault="009631E9" w:rsidP="004602BB">
            <w:pPr>
              <w:rPr>
                <w:lang w:val="en-US"/>
              </w:rPr>
            </w:pPr>
            <w:r>
              <w:t>Tên t</w:t>
            </w:r>
            <w:r>
              <w:rPr>
                <w:lang w:val="en-US"/>
              </w:rPr>
              <w:t>ag</w:t>
            </w:r>
          </w:p>
        </w:tc>
        <w:tc>
          <w:tcPr>
            <w:tcW w:w="1884" w:type="dxa"/>
          </w:tcPr>
          <w:p w:rsidR="009631E9" w:rsidRPr="00522F94" w:rsidRDefault="009631E9" w:rsidP="004602BB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4350" w:type="dxa"/>
          </w:tcPr>
          <w:p w:rsidR="009631E9" w:rsidRPr="005F2DFA" w:rsidRDefault="009631E9" w:rsidP="004602BB">
            <w:r w:rsidRPr="005F2DFA">
              <w:t>Ý nghĩa/ghi chú</w:t>
            </w:r>
          </w:p>
        </w:tc>
      </w:tr>
      <w:tr w:rsidR="009631E9" w:rsidRPr="005F2DFA" w:rsidTr="004602BB">
        <w:tc>
          <w:tcPr>
            <w:tcW w:w="801" w:type="dxa"/>
          </w:tcPr>
          <w:p w:rsidR="009631E9" w:rsidRPr="00522F94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:rsidR="009631E9" w:rsidRPr="00522F94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LamVan7</w:t>
            </w:r>
          </w:p>
        </w:tc>
        <w:tc>
          <w:tcPr>
            <w:tcW w:w="1884" w:type="dxa"/>
          </w:tcPr>
          <w:p w:rsidR="009631E9" w:rsidRPr="005F2DFA" w:rsidRDefault="009631E9" w:rsidP="004602BB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4350" w:type="dxa"/>
          </w:tcPr>
          <w:p w:rsidR="009631E9" w:rsidRPr="00522F94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Tag chính của file xml</w:t>
            </w:r>
          </w:p>
        </w:tc>
      </w:tr>
      <w:tr w:rsidR="009631E9" w:rsidRPr="005F2DFA" w:rsidTr="004602BB">
        <w:tc>
          <w:tcPr>
            <w:tcW w:w="801" w:type="dxa"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  <w:vMerge w:val="restart"/>
            <w:vAlign w:val="center"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BaiHocLV</w:t>
            </w:r>
          </w:p>
        </w:tc>
        <w:tc>
          <w:tcPr>
            <w:tcW w:w="1884" w:type="dxa"/>
          </w:tcPr>
          <w:p w:rsidR="009631E9" w:rsidRPr="00522F94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STT</w:t>
            </w:r>
          </w:p>
        </w:tc>
        <w:tc>
          <w:tcPr>
            <w:tcW w:w="4350" w:type="dxa"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thứ tự của bài học làm văn</w:t>
            </w:r>
          </w:p>
        </w:tc>
      </w:tr>
      <w:tr w:rsidR="009631E9" w:rsidRPr="005F2DFA" w:rsidTr="004602BB">
        <w:tc>
          <w:tcPr>
            <w:tcW w:w="801" w:type="dxa"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33" w:type="dxa"/>
            <w:vMerge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TieuDe</w:t>
            </w:r>
          </w:p>
        </w:tc>
        <w:tc>
          <w:tcPr>
            <w:tcW w:w="4350" w:type="dxa"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Tiêu đề của bài học làm văn</w:t>
            </w:r>
          </w:p>
        </w:tc>
      </w:tr>
      <w:tr w:rsidR="009631E9" w:rsidRPr="005F2DFA" w:rsidTr="004602BB">
        <w:tc>
          <w:tcPr>
            <w:tcW w:w="801" w:type="dxa"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33" w:type="dxa"/>
            <w:vMerge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KienThuc</w:t>
            </w:r>
          </w:p>
        </w:tc>
        <w:tc>
          <w:tcPr>
            <w:tcW w:w="4350" w:type="dxa"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File kiến thức của bài học làm văn</w:t>
            </w:r>
          </w:p>
        </w:tc>
      </w:tr>
      <w:tr w:rsidR="009631E9" w:rsidRPr="005F2DFA" w:rsidTr="004602BB">
        <w:tc>
          <w:tcPr>
            <w:tcW w:w="801" w:type="dxa"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833" w:type="dxa"/>
            <w:vMerge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LuyenTap</w:t>
            </w:r>
          </w:p>
        </w:tc>
        <w:tc>
          <w:tcPr>
            <w:tcW w:w="4350" w:type="dxa"/>
          </w:tcPr>
          <w:p w:rsidR="009631E9" w:rsidRDefault="009631E9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File luyện tập của bài học làm văn</w:t>
            </w:r>
          </w:p>
        </w:tc>
      </w:tr>
    </w:tbl>
    <w:p w:rsidR="009631E9" w:rsidRDefault="009631E9" w:rsidP="009631E9">
      <w:pPr>
        <w:rPr>
          <w:lang w:val="en-US"/>
        </w:rPr>
      </w:pPr>
    </w:p>
    <w:p w:rsidR="009631E9" w:rsidRDefault="009631E9" w:rsidP="009631E9">
      <w:pPr>
        <w:pStyle w:val="Heading3"/>
        <w:rPr>
          <w:lang w:val="en-US"/>
        </w:rPr>
      </w:pPr>
      <w:r>
        <w:rPr>
          <w:lang w:val="en-US"/>
        </w:rPr>
        <w:t>File LamVan7.xsd</w:t>
      </w:r>
    </w:p>
    <w:p w:rsidR="009631E9" w:rsidRDefault="009631E9" w:rsidP="009631E9">
      <w:pPr>
        <w:rPr>
          <w:lang w:val="en-US"/>
        </w:rPr>
      </w:pPr>
    </w:p>
    <w:p w:rsidR="004800D6" w:rsidRDefault="004800D6" w:rsidP="004800D6">
      <w:pPr>
        <w:pStyle w:val="Heading2"/>
        <w:rPr>
          <w:lang w:val="en-US"/>
        </w:rPr>
      </w:pPr>
      <w:bookmarkStart w:id="11" w:name="_Toc262676988"/>
      <w:r>
        <w:rPr>
          <w:lang w:val="en-US"/>
        </w:rPr>
        <w:t>Chức năng làm bài trắc nghiệm</w:t>
      </w:r>
      <w:bookmarkEnd w:id="11"/>
    </w:p>
    <w:p w:rsidR="004800D6" w:rsidRDefault="004800D6" w:rsidP="004800D6">
      <w:pPr>
        <w:pStyle w:val="Heading3"/>
        <w:rPr>
          <w:lang w:val="en-US"/>
        </w:rPr>
      </w:pPr>
      <w:r>
        <w:rPr>
          <w:lang w:val="en-US"/>
        </w:rPr>
        <w:t>File TracNghiem7.xml</w:t>
      </w:r>
    </w:p>
    <w:tbl>
      <w:tblPr>
        <w:tblStyle w:val="TableGrid"/>
        <w:tblW w:w="8868" w:type="dxa"/>
        <w:tblLook w:val="01E0"/>
      </w:tblPr>
      <w:tblGrid>
        <w:gridCol w:w="801"/>
        <w:gridCol w:w="1833"/>
        <w:gridCol w:w="1884"/>
        <w:gridCol w:w="4350"/>
      </w:tblGrid>
      <w:tr w:rsidR="004800D6" w:rsidRPr="005F2DFA" w:rsidTr="004602BB">
        <w:tc>
          <w:tcPr>
            <w:tcW w:w="801" w:type="dxa"/>
          </w:tcPr>
          <w:p w:rsidR="004800D6" w:rsidRPr="005F2DFA" w:rsidRDefault="004800D6" w:rsidP="004602BB">
            <w:r w:rsidRPr="005F2DFA">
              <w:t>STT</w:t>
            </w:r>
          </w:p>
        </w:tc>
        <w:tc>
          <w:tcPr>
            <w:tcW w:w="1833" w:type="dxa"/>
          </w:tcPr>
          <w:p w:rsidR="004800D6" w:rsidRPr="00522F94" w:rsidRDefault="004800D6" w:rsidP="004602BB">
            <w:pPr>
              <w:rPr>
                <w:lang w:val="en-US"/>
              </w:rPr>
            </w:pPr>
            <w:r>
              <w:t>Tên t</w:t>
            </w:r>
            <w:r>
              <w:rPr>
                <w:lang w:val="en-US"/>
              </w:rPr>
              <w:t>ag</w:t>
            </w:r>
          </w:p>
        </w:tc>
        <w:tc>
          <w:tcPr>
            <w:tcW w:w="1884" w:type="dxa"/>
          </w:tcPr>
          <w:p w:rsidR="004800D6" w:rsidRPr="00522F94" w:rsidRDefault="004800D6" w:rsidP="004602BB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4350" w:type="dxa"/>
          </w:tcPr>
          <w:p w:rsidR="004800D6" w:rsidRPr="005F2DFA" w:rsidRDefault="004800D6" w:rsidP="004602BB">
            <w:r w:rsidRPr="005F2DFA">
              <w:t>Ý nghĩa/ghi chú</w:t>
            </w:r>
          </w:p>
        </w:tc>
      </w:tr>
      <w:tr w:rsidR="004800D6" w:rsidRPr="005F2DFA" w:rsidTr="004602BB">
        <w:tc>
          <w:tcPr>
            <w:tcW w:w="801" w:type="dxa"/>
          </w:tcPr>
          <w:p w:rsidR="004800D6" w:rsidRPr="00522F94" w:rsidRDefault="004800D6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:rsidR="004800D6" w:rsidRPr="00522F94" w:rsidRDefault="004800D6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TracNghiem7</w:t>
            </w:r>
          </w:p>
        </w:tc>
        <w:tc>
          <w:tcPr>
            <w:tcW w:w="1884" w:type="dxa"/>
          </w:tcPr>
          <w:p w:rsidR="004800D6" w:rsidRPr="005F2DFA" w:rsidRDefault="004800D6" w:rsidP="004602BB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4350" w:type="dxa"/>
          </w:tcPr>
          <w:p w:rsidR="004800D6" w:rsidRPr="00522F94" w:rsidRDefault="004800D6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Tag chính của file xml</w:t>
            </w:r>
          </w:p>
        </w:tc>
      </w:tr>
      <w:tr w:rsidR="004800D6" w:rsidRPr="005F2DFA" w:rsidTr="004602BB">
        <w:tc>
          <w:tcPr>
            <w:tcW w:w="801" w:type="dxa"/>
          </w:tcPr>
          <w:p w:rsidR="004800D6" w:rsidRDefault="004800D6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  <w:vMerge w:val="restart"/>
            <w:vAlign w:val="center"/>
          </w:tcPr>
          <w:p w:rsidR="004800D6" w:rsidRDefault="004800D6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BTTN</w:t>
            </w:r>
          </w:p>
        </w:tc>
        <w:tc>
          <w:tcPr>
            <w:tcW w:w="1884" w:type="dxa"/>
          </w:tcPr>
          <w:p w:rsidR="004800D6" w:rsidRPr="00522F94" w:rsidRDefault="004800D6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STT</w:t>
            </w:r>
          </w:p>
        </w:tc>
        <w:tc>
          <w:tcPr>
            <w:tcW w:w="4350" w:type="dxa"/>
          </w:tcPr>
          <w:p w:rsidR="004800D6" w:rsidRDefault="004800D6" w:rsidP="004800D6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thứ tự của bài trắc nghiệm</w:t>
            </w:r>
          </w:p>
        </w:tc>
      </w:tr>
      <w:tr w:rsidR="004800D6" w:rsidRPr="005F2DFA" w:rsidTr="004602BB">
        <w:tc>
          <w:tcPr>
            <w:tcW w:w="801" w:type="dxa"/>
          </w:tcPr>
          <w:p w:rsidR="004800D6" w:rsidRDefault="004800D6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33" w:type="dxa"/>
            <w:vMerge/>
          </w:tcPr>
          <w:p w:rsidR="004800D6" w:rsidRDefault="004800D6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4800D6" w:rsidRDefault="004800D6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DeBai</w:t>
            </w:r>
          </w:p>
        </w:tc>
        <w:tc>
          <w:tcPr>
            <w:tcW w:w="4350" w:type="dxa"/>
          </w:tcPr>
          <w:p w:rsidR="004800D6" w:rsidRDefault="004800D6" w:rsidP="004800D6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File đề bài của bài trắc nghiệm</w:t>
            </w:r>
          </w:p>
        </w:tc>
      </w:tr>
      <w:tr w:rsidR="004800D6" w:rsidRPr="005F2DFA" w:rsidTr="004602BB">
        <w:tc>
          <w:tcPr>
            <w:tcW w:w="801" w:type="dxa"/>
          </w:tcPr>
          <w:p w:rsidR="004800D6" w:rsidRDefault="004800D6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33" w:type="dxa"/>
            <w:vMerge/>
          </w:tcPr>
          <w:p w:rsidR="004800D6" w:rsidRDefault="004800D6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</w:p>
        </w:tc>
        <w:tc>
          <w:tcPr>
            <w:tcW w:w="1884" w:type="dxa"/>
          </w:tcPr>
          <w:p w:rsidR="004800D6" w:rsidRDefault="004800D6" w:rsidP="004602BB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DapAn</w:t>
            </w:r>
          </w:p>
        </w:tc>
        <w:tc>
          <w:tcPr>
            <w:tcW w:w="4350" w:type="dxa"/>
          </w:tcPr>
          <w:p w:rsidR="004800D6" w:rsidRDefault="004800D6" w:rsidP="004800D6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File đáp án của bài trắc nghiệm </w:t>
            </w:r>
          </w:p>
        </w:tc>
      </w:tr>
    </w:tbl>
    <w:p w:rsidR="004800D6" w:rsidRDefault="004800D6" w:rsidP="004800D6">
      <w:pPr>
        <w:rPr>
          <w:lang w:val="en-US"/>
        </w:rPr>
      </w:pPr>
    </w:p>
    <w:p w:rsidR="004800D6" w:rsidRDefault="004800D6" w:rsidP="004800D6">
      <w:pPr>
        <w:pStyle w:val="Heading3"/>
        <w:rPr>
          <w:lang w:val="en-US"/>
        </w:rPr>
      </w:pPr>
      <w:r>
        <w:rPr>
          <w:lang w:val="en-US"/>
        </w:rPr>
        <w:t>File TracNghiem7.xsd</w:t>
      </w:r>
    </w:p>
    <w:p w:rsidR="00BB3086" w:rsidRDefault="00BB3086" w:rsidP="00BB3086">
      <w:pPr>
        <w:rPr>
          <w:lang w:val="en-US"/>
        </w:rPr>
      </w:pPr>
      <w:r>
        <w:rPr>
          <w:lang w:val="en-US"/>
        </w:rPr>
        <w:t>File này mô hình hóa dữ liệu xml thành dạng cơ sở dữ liệu quan hệ</w:t>
      </w:r>
    </w:p>
    <w:p w:rsidR="00BB3086" w:rsidRPr="00BB3086" w:rsidRDefault="00BB3086" w:rsidP="00BB3086">
      <w:pPr>
        <w:rPr>
          <w:lang w:val="en-US"/>
        </w:rPr>
      </w:pPr>
    </w:p>
    <w:sectPr w:rsidR="00BB3086" w:rsidRPr="00BB3086" w:rsidSect="005E28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E4F" w:rsidRDefault="00880E4F">
      <w:r>
        <w:separator/>
      </w:r>
    </w:p>
  </w:endnote>
  <w:endnote w:type="continuationSeparator" w:id="1">
    <w:p w:rsidR="00880E4F" w:rsidRDefault="00880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FD06E2" w:rsidP="00565DFE">
          <w:pPr>
            <w:rPr>
              <w:lang w:val="en-US"/>
            </w:rPr>
          </w:pPr>
          <w:r>
            <w:rPr>
              <w:lang w:val="en-US"/>
            </w:rPr>
            <w:t>FIT-</w:t>
          </w:r>
          <w:r w:rsidR="00383A40">
            <w:rPr>
              <w:lang w:val="en-US"/>
            </w:rPr>
            <w:t>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 w:rsidR="00B5551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B5551E">
            <w:rPr>
              <w:rStyle w:val="PageNumber"/>
            </w:rPr>
            <w:fldChar w:fldCharType="separate"/>
          </w:r>
          <w:r w:rsidR="00BD63A4">
            <w:rPr>
              <w:rStyle w:val="PageNumber"/>
              <w:noProof/>
            </w:rPr>
            <w:t>5</w:t>
          </w:r>
          <w:r w:rsidR="00B5551E"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E4F" w:rsidRDefault="00880E4F">
      <w:r>
        <w:separator/>
      </w:r>
    </w:p>
  </w:footnote>
  <w:footnote w:type="continuationSeparator" w:id="1">
    <w:p w:rsidR="00880E4F" w:rsidRDefault="00880E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D44" w:rsidRDefault="00AD1D44" w:rsidP="00AD1D44"/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2436"/>
      <w:gridCol w:w="7140"/>
    </w:tblGrid>
    <w:tr w:rsidR="00AD1D44" w:rsidTr="00C526CD">
      <w:tc>
        <w:tcPr>
          <w:tcW w:w="1384" w:type="dxa"/>
        </w:tcPr>
        <w:p w:rsidR="00AD1D44" w:rsidRDefault="00A368EC" w:rsidP="00C526CD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390650" cy="1085850"/>
                <wp:effectExtent l="19050" t="0" r="0" b="0"/>
                <wp:docPr id="36" name="Picture 36" descr="Logo-KHTN 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-KHTN 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D1D44" w:rsidRPr="00B21AF6" w:rsidRDefault="00AD1D44" w:rsidP="00C526CD">
          <w:pPr>
            <w:rPr>
              <w:lang w:val="en-US"/>
            </w:rPr>
          </w:pPr>
        </w:p>
      </w:tc>
      <w:tc>
        <w:tcPr>
          <w:tcW w:w="8192" w:type="dxa"/>
          <w:vAlign w:val="center"/>
        </w:tcPr>
        <w:p w:rsidR="00AD1D44" w:rsidRPr="003548A8" w:rsidRDefault="00AD1D44" w:rsidP="00C526CD">
          <w:pPr>
            <w:jc w:val="right"/>
            <w:rPr>
              <w:rFonts w:ascii="Arial" w:hAnsi="Arial"/>
              <w:b/>
              <w:sz w:val="36"/>
            </w:rPr>
          </w:pPr>
          <w:r w:rsidRPr="003548A8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AD1D44" w:rsidRPr="00435847" w:rsidRDefault="00AD1D44" w:rsidP="00C526CD">
          <w:pPr>
            <w:jc w:val="right"/>
            <w:rPr>
              <w:rFonts w:ascii="Arial" w:hAnsi="Arial"/>
              <w:b/>
              <w:sz w:val="36"/>
            </w:rPr>
          </w:pPr>
          <w:r w:rsidRPr="003548A8">
            <w:rPr>
              <w:rFonts w:ascii="Arial" w:hAnsi="Arial"/>
              <w:b/>
              <w:sz w:val="36"/>
            </w:rPr>
            <w:t>KHOA CÔNG NGHỆ THÔNG TIN</w:t>
          </w:r>
        </w:p>
        <w:p w:rsidR="00AD1D44" w:rsidRPr="00435847" w:rsidRDefault="00AD1D44" w:rsidP="00C526CD">
          <w:pPr>
            <w:spacing w:line="240" w:lineRule="auto"/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435847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AD1D44" w:rsidRPr="00435847" w:rsidRDefault="00AD1D44" w:rsidP="00AD1D44">
    <w:pPr>
      <w:pStyle w:val="Title"/>
    </w:pPr>
  </w:p>
  <w:p w:rsidR="00AD1D44" w:rsidRPr="00997C12" w:rsidRDefault="00AD1D44" w:rsidP="00AD1D44">
    <w:pPr>
      <w:pStyle w:val="Title"/>
      <w:spacing w:line="360" w:lineRule="auto"/>
      <w:rPr>
        <w:lang w:val="en-US"/>
      </w:rPr>
    </w:pPr>
    <w:r w:rsidRPr="00435847">
      <w:t xml:space="preserve">Đồ án môn </w:t>
    </w:r>
    <w:r w:rsidR="00997C12">
      <w:rPr>
        <w:lang w:val="en-US"/>
      </w:rPr>
      <w:t>Quản lý quy trình phần mềm</w:t>
    </w:r>
  </w:p>
  <w:p w:rsidR="00AD1D44" w:rsidRPr="003548A8" w:rsidRDefault="00AD1D44" w:rsidP="00AD1D44">
    <w:pPr>
      <w:pStyle w:val="Title"/>
      <w:spacing w:line="360" w:lineRule="auto"/>
      <w:rPr>
        <w:sz w:val="30"/>
        <w:lang w:val="en-US"/>
      </w:rPr>
    </w:pPr>
    <w:r w:rsidRPr="003548A8">
      <w:rPr>
        <w:sz w:val="30"/>
        <w:lang w:val="en-US"/>
      </w:rPr>
      <w:t xml:space="preserve">Lớp </w:t>
    </w:r>
    <w:r w:rsidR="00997C12">
      <w:rPr>
        <w:sz w:val="30"/>
        <w:lang w:val="en-US"/>
      </w:rPr>
      <w:t>TH2007/02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1E0"/>
    </w:tblPr>
    <w:tblGrid>
      <w:gridCol w:w="6912"/>
      <w:gridCol w:w="2664"/>
    </w:tblGrid>
    <w:tr w:rsidR="00FD06E2">
      <w:tc>
        <w:tcPr>
          <w:tcW w:w="6912" w:type="dxa"/>
        </w:tcPr>
        <w:p w:rsidR="00FD06E2" w:rsidRPr="003548A8" w:rsidRDefault="00FD06E2" w:rsidP="00565DFE">
          <w:pPr>
            <w:pStyle w:val="Header"/>
            <w:rPr>
              <w:color w:val="0000FF"/>
              <w:lang w:val="en-US"/>
            </w:rPr>
          </w:pPr>
          <w:r w:rsidRPr="003548A8">
            <w:rPr>
              <w:color w:val="0000FF"/>
              <w:lang w:val="en-US"/>
            </w:rPr>
            <w:t>Tên đề tài</w:t>
          </w:r>
          <w:r w:rsidR="00997C12">
            <w:rPr>
              <w:color w:val="0000FF"/>
              <w:lang w:val="en-US"/>
            </w:rPr>
            <w:t>: Phần mềm học tiếng Việt lớp 7</w:t>
          </w:r>
        </w:p>
      </w:tc>
      <w:tc>
        <w:tcPr>
          <w:tcW w:w="2664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997C12">
            <w:rPr>
              <w:color w:val="0000FF"/>
              <w:lang w:val="en-US"/>
            </w:rPr>
            <w:t>2.0</w:t>
          </w:r>
        </w:p>
      </w:tc>
    </w:tr>
    <w:tr w:rsidR="00FD06E2">
      <w:trPr>
        <w:trHeight w:val="130"/>
      </w:trPr>
      <w:tc>
        <w:tcPr>
          <w:tcW w:w="6912" w:type="dxa"/>
        </w:tcPr>
        <w:p w:rsidR="00FD06E2" w:rsidRPr="00FD06E2" w:rsidRDefault="005F2DFA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664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997C12">
            <w:rPr>
              <w:color w:val="0000FF"/>
              <w:lang w:val="en-US"/>
            </w:rPr>
            <w:t>23/05/2010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63B69EC"/>
    <w:multiLevelType w:val="hybridMultilevel"/>
    <w:tmpl w:val="AD263F4E"/>
    <w:lvl w:ilvl="0" w:tplc="48D0A9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223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BC6A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62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AE8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F6F6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0C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68D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162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6A06"/>
    <w:multiLevelType w:val="hybridMultilevel"/>
    <w:tmpl w:val="179E5A20"/>
    <w:lvl w:ilvl="0" w:tplc="FE4EB0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A1A419A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1C8978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1E4C83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1065DB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212A52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E52C16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256B1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33E05C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7A1DE8"/>
    <w:rsid w:val="00024DF0"/>
    <w:rsid w:val="000C0CA8"/>
    <w:rsid w:val="000D72A7"/>
    <w:rsid w:val="00113D2D"/>
    <w:rsid w:val="00162407"/>
    <w:rsid w:val="00196218"/>
    <w:rsid w:val="001F5359"/>
    <w:rsid w:val="00262D8C"/>
    <w:rsid w:val="00267107"/>
    <w:rsid w:val="00362991"/>
    <w:rsid w:val="00363B6E"/>
    <w:rsid w:val="0037628A"/>
    <w:rsid w:val="00383A40"/>
    <w:rsid w:val="00385844"/>
    <w:rsid w:val="003B6D89"/>
    <w:rsid w:val="004540F1"/>
    <w:rsid w:val="004800D6"/>
    <w:rsid w:val="004B7CC9"/>
    <w:rsid w:val="004F49CE"/>
    <w:rsid w:val="00522F94"/>
    <w:rsid w:val="005576A4"/>
    <w:rsid w:val="00562E67"/>
    <w:rsid w:val="00565DFE"/>
    <w:rsid w:val="00592398"/>
    <w:rsid w:val="005B722C"/>
    <w:rsid w:val="005D2871"/>
    <w:rsid w:val="005E2817"/>
    <w:rsid w:val="005F2DFA"/>
    <w:rsid w:val="005F3F51"/>
    <w:rsid w:val="00600CB5"/>
    <w:rsid w:val="00680F62"/>
    <w:rsid w:val="00681CD0"/>
    <w:rsid w:val="00694D8F"/>
    <w:rsid w:val="006D3CD5"/>
    <w:rsid w:val="00753A99"/>
    <w:rsid w:val="007929A2"/>
    <w:rsid w:val="007A1DE8"/>
    <w:rsid w:val="00880E4F"/>
    <w:rsid w:val="008C44D8"/>
    <w:rsid w:val="008E6E8C"/>
    <w:rsid w:val="008F22E3"/>
    <w:rsid w:val="008F7BA1"/>
    <w:rsid w:val="009631E9"/>
    <w:rsid w:val="00982B06"/>
    <w:rsid w:val="00997C12"/>
    <w:rsid w:val="00A01C27"/>
    <w:rsid w:val="00A122CE"/>
    <w:rsid w:val="00A1544A"/>
    <w:rsid w:val="00A368EC"/>
    <w:rsid w:val="00AA30A6"/>
    <w:rsid w:val="00AA49C3"/>
    <w:rsid w:val="00AD1D44"/>
    <w:rsid w:val="00B2430D"/>
    <w:rsid w:val="00B5551E"/>
    <w:rsid w:val="00B9220E"/>
    <w:rsid w:val="00BA3554"/>
    <w:rsid w:val="00BB3086"/>
    <w:rsid w:val="00BD63A4"/>
    <w:rsid w:val="00C107A7"/>
    <w:rsid w:val="00C161AA"/>
    <w:rsid w:val="00C526CD"/>
    <w:rsid w:val="00C929D6"/>
    <w:rsid w:val="00CD1DF5"/>
    <w:rsid w:val="00D569A4"/>
    <w:rsid w:val="00DA0D43"/>
    <w:rsid w:val="00DA2A6D"/>
    <w:rsid w:val="00E060B7"/>
    <w:rsid w:val="00ED3427"/>
    <w:rsid w:val="00FA5966"/>
    <w:rsid w:val="00FB74D0"/>
    <w:rsid w:val="00FD06E2"/>
    <w:rsid w:val="00FE5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rsid w:val="0016240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6240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6240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6240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6240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6240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162407"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16240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162407"/>
    <w:pPr>
      <w:ind w:left="900" w:hanging="900"/>
    </w:pPr>
  </w:style>
  <w:style w:type="paragraph" w:styleId="TOC1">
    <w:name w:val="toc 1"/>
    <w:basedOn w:val="Normal"/>
    <w:next w:val="Normal"/>
    <w:uiPriority w:val="39"/>
    <w:rsid w:val="0016240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16240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162407"/>
    <w:pPr>
      <w:tabs>
        <w:tab w:val="right" w:pos="9360"/>
      </w:tabs>
      <w:ind w:left="864"/>
    </w:pPr>
  </w:style>
  <w:style w:type="paragraph" w:styleId="Header">
    <w:name w:val="header"/>
    <w:basedOn w:val="Normal"/>
    <w:rsid w:val="001624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24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2407"/>
  </w:style>
  <w:style w:type="paragraph" w:customStyle="1" w:styleId="Bullet2">
    <w:name w:val="Bullet2"/>
    <w:basedOn w:val="Normal"/>
    <w:rsid w:val="0016240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162407"/>
    <w:pPr>
      <w:spacing w:before="80"/>
      <w:jc w:val="both"/>
    </w:pPr>
  </w:style>
  <w:style w:type="paragraph" w:customStyle="1" w:styleId="Tabletext">
    <w:name w:val="Tabletext"/>
    <w:basedOn w:val="Normal"/>
    <w:rsid w:val="00162407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rsid w:val="00162407"/>
    <w:pPr>
      <w:ind w:left="1530"/>
    </w:pPr>
  </w:style>
  <w:style w:type="paragraph" w:customStyle="1" w:styleId="Bullet1">
    <w:name w:val="Bullet1"/>
    <w:basedOn w:val="Normal"/>
    <w:rsid w:val="00162407"/>
    <w:pPr>
      <w:ind w:left="720" w:hanging="432"/>
    </w:pPr>
  </w:style>
  <w:style w:type="character" w:styleId="FootnoteReference">
    <w:name w:val="footnote reference"/>
    <w:basedOn w:val="DefaultParagraphFont"/>
    <w:semiHidden/>
    <w:rsid w:val="00162407"/>
    <w:rPr>
      <w:sz w:val="20"/>
      <w:vertAlign w:val="superscript"/>
    </w:rPr>
  </w:style>
  <w:style w:type="paragraph" w:styleId="FootnoteText">
    <w:name w:val="footnote text"/>
    <w:basedOn w:val="Normal"/>
    <w:semiHidden/>
    <w:rsid w:val="0016240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16240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rsid w:val="00162407"/>
    <w:pPr>
      <w:ind w:left="2250"/>
    </w:pPr>
  </w:style>
  <w:style w:type="paragraph" w:styleId="TOC4">
    <w:name w:val="toc 4"/>
    <w:basedOn w:val="Normal"/>
    <w:next w:val="Normal"/>
    <w:semiHidden/>
    <w:rsid w:val="00162407"/>
    <w:pPr>
      <w:ind w:left="600"/>
    </w:pPr>
  </w:style>
  <w:style w:type="paragraph" w:styleId="TOC5">
    <w:name w:val="toc 5"/>
    <w:basedOn w:val="Normal"/>
    <w:next w:val="Normal"/>
    <w:semiHidden/>
    <w:rsid w:val="00162407"/>
    <w:pPr>
      <w:ind w:left="800"/>
    </w:pPr>
  </w:style>
  <w:style w:type="paragraph" w:styleId="TOC6">
    <w:name w:val="toc 6"/>
    <w:basedOn w:val="Normal"/>
    <w:next w:val="Normal"/>
    <w:semiHidden/>
    <w:rsid w:val="00162407"/>
    <w:pPr>
      <w:ind w:left="1000"/>
    </w:pPr>
  </w:style>
  <w:style w:type="paragraph" w:styleId="TOC7">
    <w:name w:val="toc 7"/>
    <w:basedOn w:val="Normal"/>
    <w:next w:val="Normal"/>
    <w:semiHidden/>
    <w:rsid w:val="00162407"/>
    <w:pPr>
      <w:ind w:left="1200"/>
    </w:pPr>
  </w:style>
  <w:style w:type="paragraph" w:styleId="TOC8">
    <w:name w:val="toc 8"/>
    <w:basedOn w:val="Normal"/>
    <w:next w:val="Normal"/>
    <w:semiHidden/>
    <w:rsid w:val="00162407"/>
    <w:pPr>
      <w:ind w:left="1400"/>
    </w:pPr>
  </w:style>
  <w:style w:type="paragraph" w:styleId="TOC9">
    <w:name w:val="toc 9"/>
    <w:basedOn w:val="Normal"/>
    <w:next w:val="Normal"/>
    <w:semiHidden/>
    <w:rsid w:val="00162407"/>
    <w:pPr>
      <w:ind w:left="1600"/>
    </w:pPr>
  </w:style>
  <w:style w:type="paragraph" w:styleId="BodyText2">
    <w:name w:val="Body Text 2"/>
    <w:basedOn w:val="Normal"/>
    <w:rsid w:val="00162407"/>
    <w:pPr>
      <w:widowControl/>
    </w:pPr>
    <w:rPr>
      <w:snapToGrid w:val="0"/>
      <w:sz w:val="28"/>
    </w:rPr>
  </w:style>
  <w:style w:type="paragraph" w:styleId="BodyText3">
    <w:name w:val="Body Text 3"/>
    <w:basedOn w:val="Normal"/>
    <w:rsid w:val="00162407"/>
    <w:pPr>
      <w:widowControl/>
    </w:pPr>
    <w:rPr>
      <w:snapToGrid w:val="0"/>
    </w:rPr>
  </w:style>
  <w:style w:type="paragraph" w:customStyle="1" w:styleId="ToDoItem">
    <w:name w:val="To Do Item"/>
    <w:basedOn w:val="Normal"/>
    <w:rsid w:val="00162407"/>
    <w:pPr>
      <w:numPr>
        <w:numId w:val="5"/>
      </w:numPr>
    </w:pPr>
  </w:style>
  <w:style w:type="character" w:customStyle="1" w:styleId="SoDAField">
    <w:name w:val="SoDA Field"/>
    <w:basedOn w:val="DefaultParagraphFont"/>
    <w:rsid w:val="00162407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262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2D8C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52</TotalTime>
  <Pages>11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13001</CharactersWithSpaces>
  <SharedDoc>false</SharedDoc>
  <HLinks>
    <vt:vector size="12" baseType="variant"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_Toc176928160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_Toc176928159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dc:description/>
  <cp:lastModifiedBy>Pham Minh Hoang</cp:lastModifiedBy>
  <cp:revision>10</cp:revision>
  <cp:lastPrinted>2000-10-31T04:37:00Z</cp:lastPrinted>
  <dcterms:created xsi:type="dcterms:W3CDTF">2010-05-23T15:59:00Z</dcterms:created>
  <dcterms:modified xsi:type="dcterms:W3CDTF">2010-05-26T15:42:00Z</dcterms:modified>
</cp:coreProperties>
</file>