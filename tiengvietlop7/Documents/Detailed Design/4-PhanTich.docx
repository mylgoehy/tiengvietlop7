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83725A">
        <w:rPr>
          <w:color w:val="0000FF"/>
          <w:lang w:val="en-US"/>
        </w:rPr>
        <w:t>Phần mềm học Tiếng Việt lớp 7</w:t>
      </w:r>
    </w:p>
    <w:p w:rsidR="0037628A" w:rsidRPr="007A1DE8" w:rsidRDefault="0037628A" w:rsidP="0037628A">
      <w:pPr>
        <w:rPr>
          <w:lang w:val="en-US"/>
        </w:rPr>
      </w:pPr>
    </w:p>
    <w:p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83725A">
        <w:rPr>
          <w:rFonts w:ascii="Arial" w:hAnsi="Arial"/>
          <w:color w:val="0000FF"/>
          <w:sz w:val="34"/>
          <w:szCs w:val="30"/>
          <w:lang w:val="en-US"/>
        </w:rPr>
        <w:t>2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83725A">
        <w:rPr>
          <w:rFonts w:ascii="Arial" w:hAnsi="Arial"/>
          <w:color w:val="0000FF"/>
          <w:sz w:val="34"/>
          <w:szCs w:val="30"/>
          <w:lang w:val="en-US"/>
        </w:rPr>
        <w:t>0</w:t>
      </w:r>
    </w:p>
    <w:p w:rsidR="0037628A" w:rsidRDefault="0037628A" w:rsidP="0037628A">
      <w:pPr>
        <w:pStyle w:val="Title"/>
        <w:jc w:val="both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jc w:val="center"/>
        <w:rPr>
          <w:sz w:val="30"/>
          <w:szCs w:val="30"/>
          <w:lang w:val="en-US"/>
        </w:rPr>
        <w:sectPr w:rsidR="0037628A" w:rsidRPr="003548A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93"/>
        <w:gridCol w:w="1363"/>
        <w:gridCol w:w="3744"/>
        <w:gridCol w:w="2304"/>
      </w:tblGrid>
      <w:tr w:rsidR="007A1DE8" w:rsidRPr="007A1DE8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83725A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//2010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83725A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7628A" w:rsidRDefault="0037628A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37628A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</w:p>
        </w:tc>
      </w:tr>
      <w:tr w:rsidR="007A1DE8" w:rsidRPr="007A1DE8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7A1DE8" w:rsidRDefault="007A1DE8">
      <w:pPr>
        <w:pStyle w:val="Title"/>
        <w:jc w:val="both"/>
        <w:rPr>
          <w:lang w:val="en-US"/>
        </w:rPr>
      </w:pPr>
    </w:p>
    <w:p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:rsidR="00147A83" w:rsidRDefault="005E28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262630366" w:history="1">
        <w:r w:rsidR="00147A83" w:rsidRPr="00F1250D">
          <w:rPr>
            <w:rStyle w:val="Hyperlink"/>
            <w:noProof/>
          </w:rPr>
          <w:t>1.</w:t>
        </w:r>
        <w:r w:rsidR="00147A8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47A83" w:rsidRPr="00F1250D">
          <w:rPr>
            <w:rStyle w:val="Hyperlink"/>
            <w:noProof/>
          </w:rPr>
          <w:t>S</w:t>
        </w:r>
        <w:r w:rsidR="00147A83" w:rsidRPr="00F1250D">
          <w:rPr>
            <w:rStyle w:val="Hyperlink"/>
            <w:rFonts w:hint="eastAsia"/>
            <w:noProof/>
          </w:rPr>
          <w:t>ơ</w:t>
        </w:r>
        <w:r w:rsidR="00147A83" w:rsidRPr="00F1250D">
          <w:rPr>
            <w:rStyle w:val="Hyperlink"/>
            <w:noProof/>
          </w:rPr>
          <w:t xml:space="preserve"> đồ lớp </w:t>
        </w:r>
        <w:r w:rsidR="00147A83" w:rsidRPr="00F1250D">
          <w:rPr>
            <w:rStyle w:val="Hyperlink"/>
            <w:noProof/>
            <w:lang w:val="en-US"/>
          </w:rPr>
          <w:t>(</w:t>
        </w:r>
        <w:r w:rsidR="00147A83" w:rsidRPr="00F1250D">
          <w:rPr>
            <w:rStyle w:val="Hyperlink"/>
            <w:noProof/>
          </w:rPr>
          <w:t>mức phân tích</w:t>
        </w:r>
        <w:r w:rsidR="00147A83" w:rsidRPr="00F1250D">
          <w:rPr>
            <w:rStyle w:val="Hyperlink"/>
            <w:noProof/>
            <w:lang w:val="en-US"/>
          </w:rPr>
          <w:t>)</w:t>
        </w:r>
        <w:r w:rsidR="00147A83">
          <w:rPr>
            <w:noProof/>
            <w:webHidden/>
          </w:rPr>
          <w:tab/>
        </w:r>
        <w:r w:rsidR="00147A83">
          <w:rPr>
            <w:noProof/>
            <w:webHidden/>
          </w:rPr>
          <w:fldChar w:fldCharType="begin"/>
        </w:r>
        <w:r w:rsidR="00147A83">
          <w:rPr>
            <w:noProof/>
            <w:webHidden/>
          </w:rPr>
          <w:instrText xml:space="preserve"> PAGEREF _Toc262630366 \h </w:instrText>
        </w:r>
        <w:r w:rsidR="00147A83">
          <w:rPr>
            <w:noProof/>
            <w:webHidden/>
          </w:rPr>
        </w:r>
        <w:r w:rsidR="00147A83">
          <w:rPr>
            <w:noProof/>
            <w:webHidden/>
          </w:rPr>
          <w:fldChar w:fldCharType="separate"/>
        </w:r>
        <w:r w:rsidR="00147A83">
          <w:rPr>
            <w:noProof/>
            <w:webHidden/>
          </w:rPr>
          <w:t>3</w:t>
        </w:r>
        <w:r w:rsidR="00147A83">
          <w:rPr>
            <w:noProof/>
            <w:webHidden/>
          </w:rPr>
          <w:fldChar w:fldCharType="end"/>
        </w:r>
      </w:hyperlink>
    </w:p>
    <w:p w:rsidR="00147A83" w:rsidRDefault="00147A8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630367" w:history="1">
        <w:r w:rsidRPr="00F1250D">
          <w:rPr>
            <w:rStyle w:val="Hyperlink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1250D">
          <w:rPr>
            <w:rStyle w:val="Hyperlink"/>
            <w:noProof/>
          </w:rPr>
          <w:t>S</w:t>
        </w:r>
        <w:r w:rsidRPr="00F1250D">
          <w:rPr>
            <w:rStyle w:val="Hyperlink"/>
            <w:rFonts w:hint="eastAsia"/>
            <w:noProof/>
          </w:rPr>
          <w:t>ơ</w:t>
        </w:r>
        <w:r w:rsidRPr="00F1250D">
          <w:rPr>
            <w:rStyle w:val="Hyperlink"/>
            <w:noProof/>
          </w:rPr>
          <w:t xml:space="preserve"> đồ lớp (mức phân tích)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_Toc262630367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7A83" w:rsidRDefault="00147A8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630368" w:history="1">
        <w:r w:rsidRPr="00F1250D">
          <w:rPr>
            <w:rStyle w:val="Hyperlink"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1250D">
          <w:rPr>
            <w:rStyle w:val="Hyperlink"/>
            <w:noProof/>
          </w:rPr>
          <w:t>Danh sách các lớp đối t</w:t>
        </w:r>
        <w:r w:rsidRPr="00F1250D">
          <w:rPr>
            <w:rStyle w:val="Hyperlink"/>
            <w:rFonts w:hint="eastAsia"/>
            <w:noProof/>
          </w:rPr>
          <w:t>ư</w:t>
        </w:r>
        <w:r w:rsidRPr="00F1250D">
          <w:rPr>
            <w:rStyle w:val="Hyperlink"/>
            <w:noProof/>
          </w:rPr>
          <w:t>ợng và quan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_Toc262630368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7A83" w:rsidRDefault="00147A8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630369" w:history="1">
        <w:r w:rsidRPr="00F1250D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1250D">
          <w:rPr>
            <w:rStyle w:val="Hyperlink"/>
            <w:noProof/>
          </w:rPr>
          <w:t>Mô tả chi tiết từng lớp đối t</w:t>
        </w:r>
        <w:r w:rsidRPr="00F1250D">
          <w:rPr>
            <w:rStyle w:val="Hyperlink"/>
            <w:rFonts w:hint="eastAsia"/>
            <w:noProof/>
          </w:rPr>
          <w:t>ư</w:t>
        </w:r>
        <w:r w:rsidRPr="00F1250D">
          <w:rPr>
            <w:rStyle w:val="Hyperlink"/>
            <w:noProof/>
          </w:rPr>
          <w:t>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_Toc262630369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FD06E2" w:rsidRDefault="005E2817" w:rsidP="00FD06E2">
      <w:pPr>
        <w:pStyle w:val="Heading1"/>
      </w:pPr>
      <w:r>
        <w:br w:type="page"/>
      </w:r>
      <w:bookmarkStart w:id="0" w:name="_Toc167699049"/>
      <w:bookmarkStart w:id="1" w:name="_Toc262630366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</w:p>
    <w:p w:rsidR="00FD06E2" w:rsidRDefault="00FD06E2" w:rsidP="00FD06E2">
      <w:pPr>
        <w:pStyle w:val="Heading2"/>
        <w:rPr>
          <w:lang w:val="en-US"/>
        </w:rPr>
      </w:pPr>
      <w:bookmarkStart w:id="2" w:name="_Toc262630367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:rsidR="0083725A" w:rsidRDefault="0083725A" w:rsidP="0083725A">
      <w:pPr>
        <w:pStyle w:val="Heading3"/>
        <w:rPr>
          <w:lang w:val="en-US"/>
        </w:rPr>
      </w:pPr>
      <w:r>
        <w:rPr>
          <w:lang w:val="en-US"/>
        </w:rPr>
        <w:t>Chức năng học văn học</w:t>
      </w:r>
    </w:p>
    <w:p w:rsidR="0083725A" w:rsidRDefault="00D54204" w:rsidP="008372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95900" cy="19145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25A" w:rsidRPr="0083725A" w:rsidRDefault="0083725A" w:rsidP="0083725A">
      <w:pPr>
        <w:rPr>
          <w:lang w:val="en-US"/>
        </w:rPr>
      </w:pPr>
    </w:p>
    <w:p w:rsidR="0083725A" w:rsidRDefault="0083725A" w:rsidP="0083725A">
      <w:pPr>
        <w:pStyle w:val="Heading3"/>
        <w:rPr>
          <w:lang w:val="en-US"/>
        </w:rPr>
      </w:pPr>
      <w:r>
        <w:rPr>
          <w:lang w:val="en-US"/>
        </w:rPr>
        <w:t>Chức năng học Tiếng Việt</w:t>
      </w:r>
    </w:p>
    <w:p w:rsidR="0083725A" w:rsidRPr="00D54204" w:rsidRDefault="00D54204" w:rsidP="0083725A">
      <w:pPr>
        <w:pStyle w:val="Heading3"/>
        <w:numPr>
          <w:ilvl w:val="0"/>
          <w:numId w:val="0"/>
        </w:numPr>
        <w:rPr>
          <w:b w:val="0"/>
          <w:i w:val="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67100" cy="14859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25A" w:rsidRDefault="0083725A" w:rsidP="0083725A">
      <w:pPr>
        <w:pStyle w:val="Heading3"/>
        <w:rPr>
          <w:lang w:val="en-US"/>
        </w:rPr>
      </w:pPr>
      <w:r>
        <w:rPr>
          <w:lang w:val="en-US"/>
        </w:rPr>
        <w:t>Chức năng học làm văn</w:t>
      </w:r>
    </w:p>
    <w:p w:rsidR="0083725A" w:rsidRDefault="00251C23" w:rsidP="0083725A">
      <w:pPr>
        <w:pStyle w:val="Heading3"/>
        <w:numPr>
          <w:ilvl w:val="0"/>
          <w:numId w:val="0"/>
        </w:numPr>
        <w:rPr>
          <w:b w:val="0"/>
          <w:i w:val="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67100" cy="14859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C23" w:rsidRPr="00251C23" w:rsidRDefault="00251C23" w:rsidP="00251C23">
      <w:pPr>
        <w:rPr>
          <w:lang w:val="en-US"/>
        </w:rPr>
      </w:pPr>
    </w:p>
    <w:p w:rsidR="0083725A" w:rsidRDefault="0083725A" w:rsidP="0083725A">
      <w:pPr>
        <w:pStyle w:val="Heading3"/>
        <w:rPr>
          <w:lang w:val="en-US"/>
        </w:rPr>
      </w:pPr>
      <w:r>
        <w:rPr>
          <w:lang w:val="en-US"/>
        </w:rPr>
        <w:lastRenderedPageBreak/>
        <w:t>Chức năng làm bài trắc nghiệm</w:t>
      </w:r>
    </w:p>
    <w:p w:rsidR="0083725A" w:rsidRDefault="00251C23" w:rsidP="008372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67100" cy="13335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25A" w:rsidRPr="0083725A" w:rsidRDefault="0083725A" w:rsidP="0083725A">
      <w:pPr>
        <w:rPr>
          <w:lang w:val="en-US"/>
        </w:rPr>
      </w:pPr>
    </w:p>
    <w:p w:rsidR="00FD06E2" w:rsidRDefault="00FD06E2" w:rsidP="00FD06E2">
      <w:pPr>
        <w:pStyle w:val="Heading2"/>
        <w:rPr>
          <w:lang w:val="en-US"/>
        </w:rPr>
      </w:pPr>
      <w:bookmarkStart w:id="3" w:name="_Toc262630368"/>
      <w:r>
        <w:t>Danh sách các lớp đối tượng và quan hệ</w:t>
      </w:r>
      <w:bookmarkEnd w:id="3"/>
    </w:p>
    <w:p w:rsidR="00251C23" w:rsidRDefault="007F2B7B" w:rsidP="007F2B7B">
      <w:pPr>
        <w:pStyle w:val="Heading3"/>
        <w:rPr>
          <w:lang w:val="en-US"/>
        </w:rPr>
      </w:pPr>
      <w:r>
        <w:rPr>
          <w:lang w:val="en-US"/>
        </w:rPr>
        <w:t>Chức năng học văn học</w:t>
      </w:r>
    </w:p>
    <w:p w:rsidR="00251C23" w:rsidRPr="00251C23" w:rsidRDefault="00251C23" w:rsidP="00251C23">
      <w:pPr>
        <w:rPr>
          <w:lang w:val="en-US"/>
        </w:rPr>
      </w:pPr>
    </w:p>
    <w:tbl>
      <w:tblPr>
        <w:tblStyle w:val="TableGrid"/>
        <w:tblW w:w="8868" w:type="dxa"/>
        <w:tblLook w:val="01E0"/>
      </w:tblPr>
      <w:tblGrid>
        <w:gridCol w:w="801"/>
        <w:gridCol w:w="3087"/>
        <w:gridCol w:w="4980"/>
      </w:tblGrid>
      <w:tr w:rsidR="007F2B7B" w:rsidTr="00222E70">
        <w:tc>
          <w:tcPr>
            <w:tcW w:w="801" w:type="dxa"/>
          </w:tcPr>
          <w:p w:rsidR="007F2B7B" w:rsidRDefault="007F2B7B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3087" w:type="dxa"/>
          </w:tcPr>
          <w:p w:rsidR="007F2B7B" w:rsidRPr="007F2B7B" w:rsidRDefault="007F2B7B" w:rsidP="00FD06E2">
            <w:pPr>
              <w:pStyle w:val="BodyText"/>
              <w:spacing w:after="0"/>
              <w:rPr>
                <w:lang w:val="en-US"/>
              </w:rPr>
            </w:pPr>
            <w:r>
              <w:t>Tên lớp/quan hệ</w:t>
            </w:r>
          </w:p>
        </w:tc>
        <w:tc>
          <w:tcPr>
            <w:tcW w:w="4980" w:type="dxa"/>
          </w:tcPr>
          <w:p w:rsidR="007F2B7B" w:rsidRDefault="007F2B7B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7F2B7B" w:rsidTr="00222E70">
        <w:tc>
          <w:tcPr>
            <w:tcW w:w="801" w:type="dxa"/>
          </w:tcPr>
          <w:p w:rsidR="007F2B7B" w:rsidRPr="007F2B7B" w:rsidRDefault="007F2B7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7" w:type="dxa"/>
          </w:tcPr>
          <w:p w:rsidR="007F2B7B" w:rsidRPr="007F2B7B" w:rsidRDefault="007F2B7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VanHoc7</w:t>
            </w:r>
          </w:p>
        </w:tc>
        <w:tc>
          <w:tcPr>
            <w:tcW w:w="4980" w:type="dxa"/>
          </w:tcPr>
          <w:p w:rsidR="007F2B7B" w:rsidRPr="00222E70" w:rsidRDefault="00222E70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Biểu diễn cho phần học văn học</w:t>
            </w:r>
          </w:p>
        </w:tc>
      </w:tr>
      <w:tr w:rsidR="00222E70" w:rsidTr="00222E70">
        <w:tc>
          <w:tcPr>
            <w:tcW w:w="801" w:type="dxa"/>
          </w:tcPr>
          <w:p w:rsidR="00222E70" w:rsidRDefault="00222E70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87" w:type="dxa"/>
          </w:tcPr>
          <w:p w:rsidR="00222E70" w:rsidRDefault="00222E70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BaiHocVH</w:t>
            </w:r>
          </w:p>
        </w:tc>
        <w:tc>
          <w:tcPr>
            <w:tcW w:w="4980" w:type="dxa"/>
          </w:tcPr>
          <w:p w:rsidR="00222E70" w:rsidRDefault="00222E70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Biểu diễn bài học văn học</w:t>
            </w:r>
          </w:p>
        </w:tc>
      </w:tr>
      <w:tr w:rsidR="00222E70" w:rsidTr="00222E70">
        <w:tc>
          <w:tcPr>
            <w:tcW w:w="801" w:type="dxa"/>
          </w:tcPr>
          <w:p w:rsidR="00222E70" w:rsidRDefault="00222E70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87" w:type="dxa"/>
          </w:tcPr>
          <w:p w:rsidR="00222E70" w:rsidRDefault="00222E70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BaiVan</w:t>
            </w:r>
          </w:p>
        </w:tc>
        <w:tc>
          <w:tcPr>
            <w:tcW w:w="4980" w:type="dxa"/>
          </w:tcPr>
          <w:p w:rsidR="00222E70" w:rsidRDefault="00222E70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Biểu diễn cho một bài văn trong bài học văn học</w:t>
            </w:r>
          </w:p>
        </w:tc>
      </w:tr>
    </w:tbl>
    <w:p w:rsidR="00222E70" w:rsidRDefault="00222E70" w:rsidP="00222E70">
      <w:pPr>
        <w:pStyle w:val="Heading2"/>
        <w:numPr>
          <w:ilvl w:val="0"/>
          <w:numId w:val="0"/>
        </w:numPr>
        <w:rPr>
          <w:lang w:val="en-US"/>
        </w:rPr>
      </w:pPr>
    </w:p>
    <w:p w:rsidR="00222E70" w:rsidRPr="00222E70" w:rsidRDefault="00222E70" w:rsidP="00222E70">
      <w:pPr>
        <w:pStyle w:val="Heading3"/>
        <w:rPr>
          <w:lang w:val="en-US"/>
        </w:rPr>
      </w:pPr>
      <w:r>
        <w:rPr>
          <w:lang w:val="en-US"/>
        </w:rPr>
        <w:t>Chức năng học Tiếng Việt</w:t>
      </w:r>
    </w:p>
    <w:tbl>
      <w:tblPr>
        <w:tblStyle w:val="TableGrid"/>
        <w:tblW w:w="8868" w:type="dxa"/>
        <w:tblLook w:val="01E0"/>
      </w:tblPr>
      <w:tblGrid>
        <w:gridCol w:w="801"/>
        <w:gridCol w:w="3087"/>
        <w:gridCol w:w="4980"/>
      </w:tblGrid>
      <w:tr w:rsidR="00222E70" w:rsidTr="001C0DB6">
        <w:tc>
          <w:tcPr>
            <w:tcW w:w="801" w:type="dxa"/>
          </w:tcPr>
          <w:p w:rsidR="00222E70" w:rsidRDefault="00222E70" w:rsidP="001C0DB6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3087" w:type="dxa"/>
          </w:tcPr>
          <w:p w:rsidR="00222E70" w:rsidRPr="007F2B7B" w:rsidRDefault="00222E70" w:rsidP="001C0DB6">
            <w:pPr>
              <w:pStyle w:val="BodyText"/>
              <w:spacing w:after="0"/>
              <w:rPr>
                <w:lang w:val="en-US"/>
              </w:rPr>
            </w:pPr>
            <w:r>
              <w:t>Tên lớp/quan hệ</w:t>
            </w:r>
          </w:p>
        </w:tc>
        <w:tc>
          <w:tcPr>
            <w:tcW w:w="4980" w:type="dxa"/>
          </w:tcPr>
          <w:p w:rsidR="00222E70" w:rsidRDefault="00222E70" w:rsidP="001C0DB6">
            <w:pPr>
              <w:pStyle w:val="BodyText"/>
              <w:spacing w:after="0"/>
            </w:pPr>
            <w:r>
              <w:t>Ý nghĩa/Ghi chú</w:t>
            </w:r>
          </w:p>
        </w:tc>
      </w:tr>
      <w:tr w:rsidR="00222E70" w:rsidTr="001C0DB6">
        <w:tc>
          <w:tcPr>
            <w:tcW w:w="801" w:type="dxa"/>
          </w:tcPr>
          <w:p w:rsidR="00222E70" w:rsidRPr="007F2B7B" w:rsidRDefault="00222E70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7" w:type="dxa"/>
          </w:tcPr>
          <w:p w:rsidR="00222E70" w:rsidRPr="007F2B7B" w:rsidRDefault="00222E70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TiengViet</w:t>
            </w:r>
            <w:r>
              <w:rPr>
                <w:lang w:val="en-US"/>
              </w:rPr>
              <w:t>7</w:t>
            </w:r>
          </w:p>
        </w:tc>
        <w:tc>
          <w:tcPr>
            <w:tcW w:w="4980" w:type="dxa"/>
          </w:tcPr>
          <w:p w:rsidR="00222E70" w:rsidRPr="00222E70" w:rsidRDefault="00222E70" w:rsidP="00222E7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Biểu diễn cho phần học </w:t>
            </w:r>
            <w:r>
              <w:rPr>
                <w:lang w:val="en-US"/>
              </w:rPr>
              <w:t>Tiếng Việt</w:t>
            </w:r>
          </w:p>
        </w:tc>
      </w:tr>
      <w:tr w:rsidR="00222E70" w:rsidTr="001C0DB6">
        <w:tc>
          <w:tcPr>
            <w:tcW w:w="801" w:type="dxa"/>
          </w:tcPr>
          <w:p w:rsidR="00222E70" w:rsidRDefault="00222E70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87" w:type="dxa"/>
          </w:tcPr>
          <w:p w:rsidR="00222E70" w:rsidRDefault="00222E70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BaiHocTV</w:t>
            </w:r>
          </w:p>
        </w:tc>
        <w:tc>
          <w:tcPr>
            <w:tcW w:w="4980" w:type="dxa"/>
          </w:tcPr>
          <w:p w:rsidR="00222E70" w:rsidRDefault="00222E70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Biểu diễn bài học </w:t>
            </w:r>
            <w:r>
              <w:rPr>
                <w:lang w:val="en-US"/>
              </w:rPr>
              <w:t>Tiếng Việt</w:t>
            </w:r>
          </w:p>
        </w:tc>
      </w:tr>
    </w:tbl>
    <w:p w:rsidR="00222E70" w:rsidRDefault="00222E70" w:rsidP="00222E70">
      <w:pPr>
        <w:pStyle w:val="Heading2"/>
        <w:numPr>
          <w:ilvl w:val="0"/>
          <w:numId w:val="0"/>
        </w:numPr>
        <w:rPr>
          <w:lang w:val="en-US"/>
        </w:rPr>
      </w:pPr>
    </w:p>
    <w:p w:rsidR="00222E70" w:rsidRDefault="00222E70" w:rsidP="00222E70">
      <w:pPr>
        <w:pStyle w:val="Heading3"/>
        <w:rPr>
          <w:lang w:val="en-US"/>
        </w:rPr>
      </w:pPr>
      <w:r>
        <w:rPr>
          <w:lang w:val="en-US"/>
        </w:rPr>
        <w:t>Chức năng học làm văn</w:t>
      </w:r>
    </w:p>
    <w:tbl>
      <w:tblPr>
        <w:tblStyle w:val="TableGrid"/>
        <w:tblW w:w="8868" w:type="dxa"/>
        <w:tblLook w:val="01E0"/>
      </w:tblPr>
      <w:tblGrid>
        <w:gridCol w:w="801"/>
        <w:gridCol w:w="3087"/>
        <w:gridCol w:w="4980"/>
      </w:tblGrid>
      <w:tr w:rsidR="00222E70" w:rsidTr="001C0DB6">
        <w:tc>
          <w:tcPr>
            <w:tcW w:w="801" w:type="dxa"/>
          </w:tcPr>
          <w:p w:rsidR="00222E70" w:rsidRDefault="00222E70" w:rsidP="001C0DB6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3087" w:type="dxa"/>
          </w:tcPr>
          <w:p w:rsidR="00222E70" w:rsidRPr="007F2B7B" w:rsidRDefault="00222E70" w:rsidP="001C0DB6">
            <w:pPr>
              <w:pStyle w:val="BodyText"/>
              <w:spacing w:after="0"/>
              <w:rPr>
                <w:lang w:val="en-US"/>
              </w:rPr>
            </w:pPr>
            <w:r>
              <w:t>Tên lớp/quan hệ</w:t>
            </w:r>
          </w:p>
        </w:tc>
        <w:tc>
          <w:tcPr>
            <w:tcW w:w="4980" w:type="dxa"/>
          </w:tcPr>
          <w:p w:rsidR="00222E70" w:rsidRDefault="00222E70" w:rsidP="001C0DB6">
            <w:pPr>
              <w:pStyle w:val="BodyText"/>
              <w:spacing w:after="0"/>
            </w:pPr>
            <w:r>
              <w:t>Ý nghĩa/Ghi chú</w:t>
            </w:r>
          </w:p>
        </w:tc>
      </w:tr>
      <w:tr w:rsidR="00222E70" w:rsidTr="001C0DB6">
        <w:tc>
          <w:tcPr>
            <w:tcW w:w="801" w:type="dxa"/>
          </w:tcPr>
          <w:p w:rsidR="00222E70" w:rsidRPr="007F2B7B" w:rsidRDefault="00222E70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7" w:type="dxa"/>
          </w:tcPr>
          <w:p w:rsidR="00222E70" w:rsidRPr="007F2B7B" w:rsidRDefault="00222E70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LamVan</w:t>
            </w:r>
            <w:r>
              <w:rPr>
                <w:lang w:val="en-US"/>
              </w:rPr>
              <w:t>7</w:t>
            </w:r>
          </w:p>
        </w:tc>
        <w:tc>
          <w:tcPr>
            <w:tcW w:w="4980" w:type="dxa"/>
          </w:tcPr>
          <w:p w:rsidR="00222E70" w:rsidRPr="00222E70" w:rsidRDefault="00222E70" w:rsidP="00222E7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Biểu diễn cho phần học </w:t>
            </w:r>
            <w:r>
              <w:rPr>
                <w:lang w:val="en-US"/>
              </w:rPr>
              <w:t>làm văn</w:t>
            </w:r>
          </w:p>
        </w:tc>
      </w:tr>
      <w:tr w:rsidR="00222E70" w:rsidTr="001C0DB6">
        <w:tc>
          <w:tcPr>
            <w:tcW w:w="801" w:type="dxa"/>
          </w:tcPr>
          <w:p w:rsidR="00222E70" w:rsidRDefault="00222E70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87" w:type="dxa"/>
          </w:tcPr>
          <w:p w:rsidR="00222E70" w:rsidRDefault="00222E70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BaiHoc</w:t>
            </w:r>
            <w:r>
              <w:rPr>
                <w:lang w:val="en-US"/>
              </w:rPr>
              <w:t>L</w:t>
            </w:r>
            <w:r>
              <w:rPr>
                <w:lang w:val="en-US"/>
              </w:rPr>
              <w:t>V</w:t>
            </w:r>
          </w:p>
        </w:tc>
        <w:tc>
          <w:tcPr>
            <w:tcW w:w="4980" w:type="dxa"/>
          </w:tcPr>
          <w:p w:rsidR="00222E70" w:rsidRDefault="00222E70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Biểu diễn bài học </w:t>
            </w:r>
            <w:r>
              <w:rPr>
                <w:lang w:val="en-US"/>
              </w:rPr>
              <w:t>làm văn</w:t>
            </w:r>
          </w:p>
        </w:tc>
      </w:tr>
    </w:tbl>
    <w:p w:rsidR="00222E70" w:rsidRDefault="00222E70" w:rsidP="00222E70">
      <w:pPr>
        <w:rPr>
          <w:lang w:val="en-US"/>
        </w:rPr>
      </w:pPr>
    </w:p>
    <w:p w:rsidR="00222E70" w:rsidRDefault="00222E70" w:rsidP="00222E70">
      <w:pPr>
        <w:pStyle w:val="Heading3"/>
        <w:rPr>
          <w:lang w:val="en-US"/>
        </w:rPr>
      </w:pPr>
      <w:r>
        <w:rPr>
          <w:lang w:val="en-US"/>
        </w:rPr>
        <w:t>Chức năng làm bài trắc nghiệm</w:t>
      </w:r>
    </w:p>
    <w:tbl>
      <w:tblPr>
        <w:tblStyle w:val="TableGrid"/>
        <w:tblW w:w="8868" w:type="dxa"/>
        <w:tblLook w:val="01E0"/>
      </w:tblPr>
      <w:tblGrid>
        <w:gridCol w:w="801"/>
        <w:gridCol w:w="3087"/>
        <w:gridCol w:w="4980"/>
      </w:tblGrid>
      <w:tr w:rsidR="00222E70" w:rsidTr="001C0DB6">
        <w:tc>
          <w:tcPr>
            <w:tcW w:w="801" w:type="dxa"/>
          </w:tcPr>
          <w:p w:rsidR="00222E70" w:rsidRDefault="00222E70" w:rsidP="001C0DB6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3087" w:type="dxa"/>
          </w:tcPr>
          <w:p w:rsidR="00222E70" w:rsidRPr="007F2B7B" w:rsidRDefault="00222E70" w:rsidP="001C0DB6">
            <w:pPr>
              <w:pStyle w:val="BodyText"/>
              <w:spacing w:after="0"/>
              <w:rPr>
                <w:lang w:val="en-US"/>
              </w:rPr>
            </w:pPr>
            <w:r>
              <w:t>Tên lớp/quan hệ</w:t>
            </w:r>
          </w:p>
        </w:tc>
        <w:tc>
          <w:tcPr>
            <w:tcW w:w="4980" w:type="dxa"/>
          </w:tcPr>
          <w:p w:rsidR="00222E70" w:rsidRDefault="00222E70" w:rsidP="001C0DB6">
            <w:pPr>
              <w:pStyle w:val="BodyText"/>
              <w:spacing w:after="0"/>
            </w:pPr>
            <w:r>
              <w:t>Ý nghĩa/Ghi chú</w:t>
            </w:r>
          </w:p>
        </w:tc>
      </w:tr>
      <w:tr w:rsidR="00222E70" w:rsidTr="001C0DB6">
        <w:tc>
          <w:tcPr>
            <w:tcW w:w="801" w:type="dxa"/>
          </w:tcPr>
          <w:p w:rsidR="00222E70" w:rsidRPr="007F2B7B" w:rsidRDefault="00222E70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7" w:type="dxa"/>
          </w:tcPr>
          <w:p w:rsidR="00222E70" w:rsidRPr="007F2B7B" w:rsidRDefault="00222E70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TracNghiem</w:t>
            </w:r>
            <w:r>
              <w:rPr>
                <w:lang w:val="en-US"/>
              </w:rPr>
              <w:t>7</w:t>
            </w:r>
          </w:p>
        </w:tc>
        <w:tc>
          <w:tcPr>
            <w:tcW w:w="4980" w:type="dxa"/>
          </w:tcPr>
          <w:p w:rsidR="00222E70" w:rsidRPr="00222E70" w:rsidRDefault="00222E70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Biểu diễn cho phần</w:t>
            </w:r>
            <w:r>
              <w:rPr>
                <w:lang w:val="en-US"/>
              </w:rPr>
              <w:t xml:space="preserve"> làm bài trắc nghiệm</w:t>
            </w:r>
          </w:p>
        </w:tc>
      </w:tr>
      <w:tr w:rsidR="00222E70" w:rsidTr="001C0DB6">
        <w:tc>
          <w:tcPr>
            <w:tcW w:w="801" w:type="dxa"/>
          </w:tcPr>
          <w:p w:rsidR="00222E70" w:rsidRDefault="00222E70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87" w:type="dxa"/>
          </w:tcPr>
          <w:p w:rsidR="00222E70" w:rsidRDefault="00222E70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>TTN</w:t>
            </w:r>
          </w:p>
        </w:tc>
        <w:tc>
          <w:tcPr>
            <w:tcW w:w="4980" w:type="dxa"/>
          </w:tcPr>
          <w:p w:rsidR="00222E70" w:rsidRDefault="00222E70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Biểu diễn bài</w:t>
            </w:r>
            <w:r>
              <w:rPr>
                <w:lang w:val="en-US"/>
              </w:rPr>
              <w:t xml:space="preserve"> tập trắc nghiệm</w:t>
            </w:r>
          </w:p>
        </w:tc>
      </w:tr>
    </w:tbl>
    <w:p w:rsidR="00222E70" w:rsidRPr="00222E70" w:rsidRDefault="00222E70" w:rsidP="00222E70">
      <w:pPr>
        <w:rPr>
          <w:lang w:val="en-US"/>
        </w:rPr>
      </w:pPr>
    </w:p>
    <w:p w:rsidR="00FD06E2" w:rsidRDefault="00FD06E2" w:rsidP="00FD06E2">
      <w:pPr>
        <w:pStyle w:val="Heading2"/>
      </w:pPr>
      <w:bookmarkStart w:id="4" w:name="_Toc262630369"/>
      <w:r>
        <w:lastRenderedPageBreak/>
        <w:t>Mô tả chi tiết từng lớp đối tượng</w:t>
      </w:r>
      <w:bookmarkEnd w:id="4"/>
    </w:p>
    <w:p w:rsidR="00940671" w:rsidRDefault="00940671" w:rsidP="00940671">
      <w:pPr>
        <w:pStyle w:val="Heading3"/>
        <w:rPr>
          <w:lang w:val="en-US"/>
        </w:rPr>
      </w:pPr>
      <w:r>
        <w:rPr>
          <w:lang w:val="en-US"/>
        </w:rPr>
        <w:t>Chức năng học văn học</w:t>
      </w:r>
    </w:p>
    <w:p w:rsidR="00940671" w:rsidRDefault="00940671" w:rsidP="00940671">
      <w:pPr>
        <w:pStyle w:val="Heading4"/>
        <w:rPr>
          <w:lang w:val="en-US"/>
        </w:rPr>
      </w:pPr>
      <w:r>
        <w:rPr>
          <w:lang w:val="en-US"/>
        </w:rPr>
        <w:t>Lớp VanHoc7</w:t>
      </w:r>
    </w:p>
    <w:p w:rsidR="00940671" w:rsidRPr="00940671" w:rsidRDefault="00940671" w:rsidP="00940671">
      <w:pPr>
        <w:rPr>
          <w:lang w:val="en-US"/>
        </w:rPr>
      </w:pPr>
    </w:p>
    <w:tbl>
      <w:tblPr>
        <w:tblStyle w:val="TableGrid"/>
        <w:tblW w:w="9576" w:type="dxa"/>
        <w:tblLook w:val="01E0"/>
      </w:tblPr>
      <w:tblGrid>
        <w:gridCol w:w="758"/>
        <w:gridCol w:w="1966"/>
        <w:gridCol w:w="1566"/>
        <w:gridCol w:w="5286"/>
      </w:tblGrid>
      <w:tr w:rsidR="000D6385" w:rsidTr="0056448C">
        <w:tc>
          <w:tcPr>
            <w:tcW w:w="758" w:type="dxa"/>
          </w:tcPr>
          <w:p w:rsidR="000D6385" w:rsidRPr="00F44EE4" w:rsidRDefault="000D6385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0D6385" w:rsidRPr="00F44EE4" w:rsidRDefault="000D6385" w:rsidP="00FD06E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0D6385" w:rsidRPr="00363B6E" w:rsidRDefault="000D6385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5286" w:type="dxa"/>
          </w:tcPr>
          <w:p w:rsidR="000D6385" w:rsidRPr="00F44EE4" w:rsidRDefault="000D6385" w:rsidP="00FD06E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0D6385" w:rsidTr="006F0890">
        <w:tc>
          <w:tcPr>
            <w:tcW w:w="758" w:type="dxa"/>
          </w:tcPr>
          <w:p w:rsidR="000D6385" w:rsidRDefault="000D6385" w:rsidP="00FD06E2">
            <w:pPr>
              <w:pStyle w:val="BodyText"/>
              <w:spacing w:after="0"/>
            </w:pPr>
          </w:p>
        </w:tc>
        <w:tc>
          <w:tcPr>
            <w:tcW w:w="1966" w:type="dxa"/>
          </w:tcPr>
          <w:p w:rsidR="000D6385" w:rsidRDefault="000D6385" w:rsidP="00FD06E2">
            <w:pPr>
              <w:pStyle w:val="BodyText"/>
              <w:spacing w:after="0"/>
            </w:pPr>
          </w:p>
        </w:tc>
        <w:tc>
          <w:tcPr>
            <w:tcW w:w="1566" w:type="dxa"/>
          </w:tcPr>
          <w:p w:rsidR="000D6385" w:rsidRPr="00363B6E" w:rsidRDefault="000D6385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5286" w:type="dxa"/>
          </w:tcPr>
          <w:p w:rsidR="000D6385" w:rsidRDefault="000D6385" w:rsidP="00FD06E2">
            <w:pPr>
              <w:pStyle w:val="BodyText"/>
              <w:spacing w:after="0"/>
            </w:pPr>
          </w:p>
        </w:tc>
      </w:tr>
    </w:tbl>
    <w:p w:rsidR="00940671" w:rsidRDefault="00940671" w:rsidP="00940671">
      <w:pPr>
        <w:pStyle w:val="Heading1"/>
        <w:numPr>
          <w:ilvl w:val="0"/>
          <w:numId w:val="0"/>
        </w:numPr>
        <w:rPr>
          <w:lang w:val="en-US"/>
        </w:rPr>
      </w:pPr>
      <w:bookmarkStart w:id="5" w:name="_Toc167699050"/>
    </w:p>
    <w:p w:rsidR="00940671" w:rsidRDefault="00940671" w:rsidP="00940671">
      <w:pPr>
        <w:pStyle w:val="Heading4"/>
        <w:rPr>
          <w:lang w:val="en-US"/>
        </w:rPr>
      </w:pPr>
      <w:r>
        <w:rPr>
          <w:lang w:val="en-US"/>
        </w:rPr>
        <w:t>Lớp BaiHocVH</w:t>
      </w:r>
    </w:p>
    <w:tbl>
      <w:tblPr>
        <w:tblStyle w:val="TableGrid"/>
        <w:tblW w:w="9576" w:type="dxa"/>
        <w:tblLook w:val="01E0"/>
      </w:tblPr>
      <w:tblGrid>
        <w:gridCol w:w="758"/>
        <w:gridCol w:w="1966"/>
        <w:gridCol w:w="1566"/>
        <w:gridCol w:w="5286"/>
      </w:tblGrid>
      <w:tr w:rsidR="007015C4" w:rsidTr="00A708B8">
        <w:tc>
          <w:tcPr>
            <w:tcW w:w="758" w:type="dxa"/>
          </w:tcPr>
          <w:p w:rsidR="007015C4" w:rsidRPr="00F44EE4" w:rsidRDefault="007015C4" w:rsidP="001C0DB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7015C4" w:rsidRPr="00F44EE4" w:rsidRDefault="007015C4" w:rsidP="001C0DB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7015C4" w:rsidRPr="00363B6E" w:rsidRDefault="007015C4" w:rsidP="001C0DB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5286" w:type="dxa"/>
          </w:tcPr>
          <w:p w:rsidR="007015C4" w:rsidRPr="00F44EE4" w:rsidRDefault="007015C4" w:rsidP="001C0DB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7015C4" w:rsidTr="008B4220">
        <w:tc>
          <w:tcPr>
            <w:tcW w:w="758" w:type="dxa"/>
          </w:tcPr>
          <w:p w:rsidR="007015C4" w:rsidRPr="00940671" w:rsidRDefault="007015C4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7015C4" w:rsidRPr="007015C4" w:rsidRDefault="007015C4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566" w:type="dxa"/>
          </w:tcPr>
          <w:p w:rsidR="007015C4" w:rsidRPr="00363B6E" w:rsidRDefault="007015C4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5286" w:type="dxa"/>
          </w:tcPr>
          <w:p w:rsidR="007015C4" w:rsidRPr="007015C4" w:rsidRDefault="007015C4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thứ tự bài học</w:t>
            </w:r>
          </w:p>
        </w:tc>
      </w:tr>
    </w:tbl>
    <w:p w:rsidR="00940671" w:rsidRDefault="00940671" w:rsidP="00940671">
      <w:pPr>
        <w:rPr>
          <w:lang w:val="en-US"/>
        </w:rPr>
      </w:pPr>
    </w:p>
    <w:p w:rsidR="007015C4" w:rsidRDefault="007015C4" w:rsidP="007015C4">
      <w:pPr>
        <w:pStyle w:val="Heading4"/>
        <w:rPr>
          <w:lang w:val="en-US"/>
        </w:rPr>
      </w:pPr>
      <w:r>
        <w:rPr>
          <w:lang w:val="en-US"/>
        </w:rPr>
        <w:t>Lớp BaiVan</w:t>
      </w:r>
    </w:p>
    <w:tbl>
      <w:tblPr>
        <w:tblStyle w:val="TableGrid"/>
        <w:tblW w:w="9576" w:type="dxa"/>
        <w:tblLook w:val="01E0"/>
      </w:tblPr>
      <w:tblGrid>
        <w:gridCol w:w="758"/>
        <w:gridCol w:w="1966"/>
        <w:gridCol w:w="1566"/>
        <w:gridCol w:w="5286"/>
      </w:tblGrid>
      <w:tr w:rsidR="007015C4" w:rsidTr="001C0DB6">
        <w:tc>
          <w:tcPr>
            <w:tcW w:w="758" w:type="dxa"/>
          </w:tcPr>
          <w:p w:rsidR="007015C4" w:rsidRPr="00F44EE4" w:rsidRDefault="007015C4" w:rsidP="001C0DB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7015C4" w:rsidRPr="00F44EE4" w:rsidRDefault="007015C4" w:rsidP="001C0DB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7015C4" w:rsidRPr="00363B6E" w:rsidRDefault="007015C4" w:rsidP="001C0DB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5286" w:type="dxa"/>
          </w:tcPr>
          <w:p w:rsidR="007015C4" w:rsidRPr="00F44EE4" w:rsidRDefault="007015C4" w:rsidP="001C0DB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7015C4" w:rsidTr="001C0DB6">
        <w:tc>
          <w:tcPr>
            <w:tcW w:w="758" w:type="dxa"/>
          </w:tcPr>
          <w:p w:rsidR="007015C4" w:rsidRPr="00940671" w:rsidRDefault="007015C4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7015C4" w:rsidRPr="007015C4" w:rsidRDefault="007015C4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STT</w:t>
            </w:r>
            <w:r>
              <w:rPr>
                <w:lang w:val="en-US"/>
              </w:rPr>
              <w:t>BV</w:t>
            </w:r>
          </w:p>
        </w:tc>
        <w:tc>
          <w:tcPr>
            <w:tcW w:w="1566" w:type="dxa"/>
          </w:tcPr>
          <w:p w:rsidR="007015C4" w:rsidRPr="00363B6E" w:rsidRDefault="007015C4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5286" w:type="dxa"/>
          </w:tcPr>
          <w:p w:rsidR="007015C4" w:rsidRPr="007015C4" w:rsidRDefault="007015C4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</w:t>
            </w:r>
            <w:r>
              <w:rPr>
                <w:lang w:val="en-US"/>
              </w:rPr>
              <w:t xml:space="preserve"> thứ tự bài văn</w:t>
            </w:r>
          </w:p>
        </w:tc>
      </w:tr>
      <w:tr w:rsidR="007015C4" w:rsidTr="001C0DB6">
        <w:tc>
          <w:tcPr>
            <w:tcW w:w="758" w:type="dxa"/>
          </w:tcPr>
          <w:p w:rsidR="007015C4" w:rsidRDefault="007015C4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7015C4" w:rsidRDefault="007015C4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TieuDe</w:t>
            </w:r>
          </w:p>
        </w:tc>
        <w:tc>
          <w:tcPr>
            <w:tcW w:w="1566" w:type="dxa"/>
          </w:tcPr>
          <w:p w:rsidR="007015C4" w:rsidRDefault="007015C4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5286" w:type="dxa"/>
          </w:tcPr>
          <w:p w:rsidR="007015C4" w:rsidRDefault="007015C4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Tiêu đề bài văn</w:t>
            </w:r>
          </w:p>
        </w:tc>
      </w:tr>
      <w:tr w:rsidR="007015C4" w:rsidTr="001C0DB6">
        <w:tc>
          <w:tcPr>
            <w:tcW w:w="758" w:type="dxa"/>
          </w:tcPr>
          <w:p w:rsidR="007015C4" w:rsidRDefault="007015C4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7015C4" w:rsidRDefault="007015C4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VanBan</w:t>
            </w:r>
          </w:p>
        </w:tc>
        <w:tc>
          <w:tcPr>
            <w:tcW w:w="1566" w:type="dxa"/>
          </w:tcPr>
          <w:p w:rsidR="007015C4" w:rsidRDefault="007015C4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5286" w:type="dxa"/>
          </w:tcPr>
          <w:p w:rsidR="007015C4" w:rsidRDefault="007015C4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File chứa nội dung bài văn</w:t>
            </w:r>
          </w:p>
        </w:tc>
      </w:tr>
      <w:tr w:rsidR="007015C4" w:rsidTr="001C0DB6">
        <w:tc>
          <w:tcPr>
            <w:tcW w:w="758" w:type="dxa"/>
          </w:tcPr>
          <w:p w:rsidR="007015C4" w:rsidRDefault="007015C4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7015C4" w:rsidRDefault="007015C4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ChuThich</w:t>
            </w:r>
          </w:p>
        </w:tc>
        <w:tc>
          <w:tcPr>
            <w:tcW w:w="1566" w:type="dxa"/>
          </w:tcPr>
          <w:p w:rsidR="007015C4" w:rsidRDefault="007015C4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5286" w:type="dxa"/>
          </w:tcPr>
          <w:p w:rsidR="007015C4" w:rsidRDefault="007015C4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File chứa phần chú thích của bài văn</w:t>
            </w:r>
          </w:p>
        </w:tc>
      </w:tr>
      <w:tr w:rsidR="007015C4" w:rsidTr="001C0DB6">
        <w:tc>
          <w:tcPr>
            <w:tcW w:w="758" w:type="dxa"/>
          </w:tcPr>
          <w:p w:rsidR="007015C4" w:rsidRDefault="007015C4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7015C4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AmThanh</w:t>
            </w:r>
          </w:p>
        </w:tc>
        <w:tc>
          <w:tcPr>
            <w:tcW w:w="1566" w:type="dxa"/>
          </w:tcPr>
          <w:p w:rsidR="007015C4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5286" w:type="dxa"/>
          </w:tcPr>
          <w:p w:rsidR="007015C4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File chứa âm thanh của bài văn</w:t>
            </w:r>
          </w:p>
        </w:tc>
      </w:tr>
      <w:tr w:rsidR="000D6385" w:rsidTr="001C0DB6">
        <w:tc>
          <w:tcPr>
            <w:tcW w:w="758" w:type="dxa"/>
          </w:tcPr>
          <w:p w:rsid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DocHieu</w:t>
            </w:r>
          </w:p>
        </w:tc>
        <w:tc>
          <w:tcPr>
            <w:tcW w:w="1566" w:type="dxa"/>
          </w:tcPr>
          <w:p w:rsid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5286" w:type="dxa"/>
          </w:tcPr>
          <w:p w:rsid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File chứa phần đọc hiểu của bài văn</w:t>
            </w:r>
          </w:p>
        </w:tc>
      </w:tr>
      <w:tr w:rsidR="000D6385" w:rsidTr="001C0DB6">
        <w:tc>
          <w:tcPr>
            <w:tcW w:w="758" w:type="dxa"/>
          </w:tcPr>
          <w:p w:rsid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LuyenTap</w:t>
            </w:r>
          </w:p>
        </w:tc>
        <w:tc>
          <w:tcPr>
            <w:tcW w:w="1566" w:type="dxa"/>
          </w:tcPr>
          <w:p w:rsid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5286" w:type="dxa"/>
          </w:tcPr>
          <w:p w:rsid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File chứa phần luyện tập của bài văn</w:t>
            </w:r>
          </w:p>
        </w:tc>
      </w:tr>
    </w:tbl>
    <w:p w:rsidR="007015C4" w:rsidRDefault="007015C4" w:rsidP="007015C4">
      <w:pPr>
        <w:rPr>
          <w:lang w:val="en-US"/>
        </w:rPr>
      </w:pPr>
    </w:p>
    <w:p w:rsidR="000D6385" w:rsidRDefault="000D6385" w:rsidP="000D6385">
      <w:pPr>
        <w:pStyle w:val="Heading3"/>
        <w:rPr>
          <w:lang w:val="en-US"/>
        </w:rPr>
      </w:pPr>
      <w:r>
        <w:rPr>
          <w:lang w:val="en-US"/>
        </w:rPr>
        <w:t>Chức năng học Tiếng Việt</w:t>
      </w:r>
    </w:p>
    <w:p w:rsidR="000D6385" w:rsidRDefault="000D6385" w:rsidP="000D6385">
      <w:pPr>
        <w:pStyle w:val="Heading4"/>
        <w:rPr>
          <w:lang w:val="en-US"/>
        </w:rPr>
      </w:pPr>
      <w:r>
        <w:rPr>
          <w:lang w:val="en-US"/>
        </w:rPr>
        <w:t>Lớp TiengViet7</w:t>
      </w:r>
    </w:p>
    <w:tbl>
      <w:tblPr>
        <w:tblStyle w:val="TableGrid"/>
        <w:tblW w:w="9576" w:type="dxa"/>
        <w:tblLook w:val="01E0"/>
      </w:tblPr>
      <w:tblGrid>
        <w:gridCol w:w="758"/>
        <w:gridCol w:w="1966"/>
        <w:gridCol w:w="1566"/>
        <w:gridCol w:w="5286"/>
      </w:tblGrid>
      <w:tr w:rsidR="000D6385" w:rsidTr="001C0DB6">
        <w:tc>
          <w:tcPr>
            <w:tcW w:w="758" w:type="dxa"/>
          </w:tcPr>
          <w:p w:rsidR="000D6385" w:rsidRPr="00F44EE4" w:rsidRDefault="000D6385" w:rsidP="001C0DB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0D6385" w:rsidRPr="00F44EE4" w:rsidRDefault="000D6385" w:rsidP="001C0DB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0D6385" w:rsidRPr="00363B6E" w:rsidRDefault="000D6385" w:rsidP="001C0DB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5286" w:type="dxa"/>
          </w:tcPr>
          <w:p w:rsidR="000D6385" w:rsidRPr="00F44EE4" w:rsidRDefault="000D6385" w:rsidP="001C0DB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0D6385" w:rsidTr="001C0DB6">
        <w:tc>
          <w:tcPr>
            <w:tcW w:w="758" w:type="dxa"/>
          </w:tcPr>
          <w:p w:rsidR="000D6385" w:rsidRDefault="000D6385" w:rsidP="001C0DB6">
            <w:pPr>
              <w:pStyle w:val="BodyText"/>
              <w:spacing w:after="0"/>
            </w:pPr>
          </w:p>
        </w:tc>
        <w:tc>
          <w:tcPr>
            <w:tcW w:w="1966" w:type="dxa"/>
          </w:tcPr>
          <w:p w:rsidR="000D6385" w:rsidRDefault="000D6385" w:rsidP="001C0DB6">
            <w:pPr>
              <w:pStyle w:val="BodyText"/>
              <w:spacing w:after="0"/>
            </w:pPr>
          </w:p>
        </w:tc>
        <w:tc>
          <w:tcPr>
            <w:tcW w:w="1566" w:type="dxa"/>
          </w:tcPr>
          <w:p w:rsidR="000D6385" w:rsidRPr="00363B6E" w:rsidRDefault="000D6385" w:rsidP="001C0DB6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5286" w:type="dxa"/>
          </w:tcPr>
          <w:p w:rsidR="000D6385" w:rsidRDefault="000D6385" w:rsidP="001C0DB6">
            <w:pPr>
              <w:pStyle w:val="BodyText"/>
              <w:spacing w:after="0"/>
            </w:pPr>
          </w:p>
        </w:tc>
      </w:tr>
    </w:tbl>
    <w:p w:rsidR="000D6385" w:rsidRDefault="000D6385" w:rsidP="000D6385">
      <w:pPr>
        <w:rPr>
          <w:lang w:val="en-US"/>
        </w:rPr>
      </w:pPr>
    </w:p>
    <w:p w:rsidR="000D6385" w:rsidRDefault="000D6385" w:rsidP="000D6385">
      <w:pPr>
        <w:pStyle w:val="Heading4"/>
        <w:rPr>
          <w:lang w:val="en-US"/>
        </w:rPr>
      </w:pPr>
      <w:r>
        <w:rPr>
          <w:lang w:val="en-US"/>
        </w:rPr>
        <w:t>Lớp BaiHocTV</w:t>
      </w:r>
    </w:p>
    <w:tbl>
      <w:tblPr>
        <w:tblStyle w:val="TableGrid"/>
        <w:tblW w:w="9576" w:type="dxa"/>
        <w:tblLook w:val="01E0"/>
      </w:tblPr>
      <w:tblGrid>
        <w:gridCol w:w="758"/>
        <w:gridCol w:w="1966"/>
        <w:gridCol w:w="1566"/>
        <w:gridCol w:w="5286"/>
      </w:tblGrid>
      <w:tr w:rsidR="000D6385" w:rsidTr="001C0DB6">
        <w:tc>
          <w:tcPr>
            <w:tcW w:w="758" w:type="dxa"/>
          </w:tcPr>
          <w:p w:rsidR="000D6385" w:rsidRPr="00F44EE4" w:rsidRDefault="000D6385" w:rsidP="001C0DB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0D6385" w:rsidRPr="00F44EE4" w:rsidRDefault="000D6385" w:rsidP="001C0DB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0D6385" w:rsidRPr="00363B6E" w:rsidRDefault="000D6385" w:rsidP="001C0DB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5286" w:type="dxa"/>
          </w:tcPr>
          <w:p w:rsidR="000D6385" w:rsidRPr="00F44EE4" w:rsidRDefault="000D6385" w:rsidP="001C0DB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0D6385" w:rsidTr="001C0DB6">
        <w:tc>
          <w:tcPr>
            <w:tcW w:w="758" w:type="dxa"/>
          </w:tcPr>
          <w:p w:rsidR="000D6385" w:rsidRP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0D6385" w:rsidRP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566" w:type="dxa"/>
          </w:tcPr>
          <w:p w:rsidR="000D6385" w:rsidRPr="00363B6E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5286" w:type="dxa"/>
          </w:tcPr>
          <w:p w:rsidR="000D6385" w:rsidRP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thứ tự của bài học Tiếng Việt</w:t>
            </w:r>
          </w:p>
        </w:tc>
      </w:tr>
      <w:tr w:rsidR="000D6385" w:rsidTr="001C0DB6">
        <w:tc>
          <w:tcPr>
            <w:tcW w:w="758" w:type="dxa"/>
          </w:tcPr>
          <w:p w:rsid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966" w:type="dxa"/>
          </w:tcPr>
          <w:p w:rsid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TieuDe</w:t>
            </w:r>
          </w:p>
        </w:tc>
        <w:tc>
          <w:tcPr>
            <w:tcW w:w="1566" w:type="dxa"/>
          </w:tcPr>
          <w:p w:rsid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5286" w:type="dxa"/>
          </w:tcPr>
          <w:p w:rsid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Tiêu để của bài học Tiếng Việt</w:t>
            </w:r>
          </w:p>
        </w:tc>
      </w:tr>
      <w:tr w:rsidR="000D6385" w:rsidTr="001C0DB6">
        <w:tc>
          <w:tcPr>
            <w:tcW w:w="758" w:type="dxa"/>
          </w:tcPr>
          <w:p w:rsid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KienThuc</w:t>
            </w:r>
          </w:p>
        </w:tc>
        <w:tc>
          <w:tcPr>
            <w:tcW w:w="1566" w:type="dxa"/>
          </w:tcPr>
          <w:p w:rsid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5286" w:type="dxa"/>
          </w:tcPr>
          <w:p w:rsid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Phần kiến thức của bài học Tiếng Việt</w:t>
            </w:r>
          </w:p>
        </w:tc>
      </w:tr>
      <w:tr w:rsidR="000D6385" w:rsidTr="001C0DB6">
        <w:tc>
          <w:tcPr>
            <w:tcW w:w="758" w:type="dxa"/>
          </w:tcPr>
          <w:p w:rsid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LuyenTap</w:t>
            </w:r>
          </w:p>
        </w:tc>
        <w:tc>
          <w:tcPr>
            <w:tcW w:w="1566" w:type="dxa"/>
          </w:tcPr>
          <w:p w:rsid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5286" w:type="dxa"/>
          </w:tcPr>
          <w:p w:rsid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Phần luyện tập của bài học Tiếng Việt</w:t>
            </w:r>
          </w:p>
        </w:tc>
      </w:tr>
    </w:tbl>
    <w:p w:rsidR="000D6385" w:rsidRDefault="000D6385" w:rsidP="000D6385">
      <w:pPr>
        <w:rPr>
          <w:lang w:val="en-US"/>
        </w:rPr>
      </w:pPr>
    </w:p>
    <w:p w:rsidR="000D6385" w:rsidRDefault="000D6385" w:rsidP="000D6385">
      <w:pPr>
        <w:rPr>
          <w:lang w:val="en-US"/>
        </w:rPr>
      </w:pPr>
    </w:p>
    <w:p w:rsidR="000D6385" w:rsidRDefault="000D6385" w:rsidP="000D6385">
      <w:pPr>
        <w:pStyle w:val="Heading3"/>
        <w:rPr>
          <w:lang w:val="en-US"/>
        </w:rPr>
      </w:pPr>
      <w:r>
        <w:rPr>
          <w:lang w:val="en-US"/>
        </w:rPr>
        <w:t xml:space="preserve">Chức năng học làm văn </w:t>
      </w:r>
    </w:p>
    <w:p w:rsidR="000D6385" w:rsidRDefault="000D6385" w:rsidP="000D6385">
      <w:pPr>
        <w:pStyle w:val="Heading4"/>
        <w:rPr>
          <w:lang w:val="en-US"/>
        </w:rPr>
      </w:pPr>
      <w:r>
        <w:rPr>
          <w:lang w:val="en-US"/>
        </w:rPr>
        <w:t>Lớp LamVan7</w:t>
      </w:r>
    </w:p>
    <w:tbl>
      <w:tblPr>
        <w:tblStyle w:val="TableGrid"/>
        <w:tblW w:w="9576" w:type="dxa"/>
        <w:tblLook w:val="01E0"/>
      </w:tblPr>
      <w:tblGrid>
        <w:gridCol w:w="758"/>
        <w:gridCol w:w="1966"/>
        <w:gridCol w:w="1566"/>
        <w:gridCol w:w="5286"/>
      </w:tblGrid>
      <w:tr w:rsidR="000D6385" w:rsidTr="001C0DB6">
        <w:tc>
          <w:tcPr>
            <w:tcW w:w="758" w:type="dxa"/>
          </w:tcPr>
          <w:p w:rsidR="000D6385" w:rsidRPr="00F44EE4" w:rsidRDefault="000D6385" w:rsidP="001C0DB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0D6385" w:rsidRPr="00F44EE4" w:rsidRDefault="000D6385" w:rsidP="001C0DB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0D6385" w:rsidRPr="00363B6E" w:rsidRDefault="000D6385" w:rsidP="001C0DB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5286" w:type="dxa"/>
          </w:tcPr>
          <w:p w:rsidR="000D6385" w:rsidRPr="00F44EE4" w:rsidRDefault="000D6385" w:rsidP="001C0DB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0D6385" w:rsidTr="001C0DB6">
        <w:tc>
          <w:tcPr>
            <w:tcW w:w="758" w:type="dxa"/>
          </w:tcPr>
          <w:p w:rsidR="000D6385" w:rsidRDefault="000D6385" w:rsidP="001C0DB6">
            <w:pPr>
              <w:pStyle w:val="BodyText"/>
              <w:spacing w:after="0"/>
            </w:pPr>
          </w:p>
        </w:tc>
        <w:tc>
          <w:tcPr>
            <w:tcW w:w="1966" w:type="dxa"/>
          </w:tcPr>
          <w:p w:rsidR="000D6385" w:rsidRDefault="000D6385" w:rsidP="001C0DB6">
            <w:pPr>
              <w:pStyle w:val="BodyText"/>
              <w:spacing w:after="0"/>
            </w:pPr>
          </w:p>
        </w:tc>
        <w:tc>
          <w:tcPr>
            <w:tcW w:w="1566" w:type="dxa"/>
          </w:tcPr>
          <w:p w:rsidR="000D6385" w:rsidRPr="00363B6E" w:rsidRDefault="000D6385" w:rsidP="001C0DB6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5286" w:type="dxa"/>
          </w:tcPr>
          <w:p w:rsidR="000D6385" w:rsidRDefault="000D6385" w:rsidP="001C0DB6">
            <w:pPr>
              <w:pStyle w:val="BodyText"/>
              <w:spacing w:after="0"/>
            </w:pPr>
          </w:p>
        </w:tc>
      </w:tr>
    </w:tbl>
    <w:p w:rsidR="000D6385" w:rsidRDefault="000D6385" w:rsidP="000D6385">
      <w:pPr>
        <w:rPr>
          <w:lang w:val="en-US"/>
        </w:rPr>
      </w:pPr>
    </w:p>
    <w:p w:rsidR="000D6385" w:rsidRDefault="000D6385" w:rsidP="000D6385">
      <w:pPr>
        <w:pStyle w:val="Heading4"/>
        <w:rPr>
          <w:lang w:val="en-US"/>
        </w:rPr>
      </w:pPr>
      <w:r>
        <w:rPr>
          <w:lang w:val="en-US"/>
        </w:rPr>
        <w:t>Lớp BaiHocLV</w:t>
      </w:r>
    </w:p>
    <w:tbl>
      <w:tblPr>
        <w:tblStyle w:val="TableGrid"/>
        <w:tblW w:w="9576" w:type="dxa"/>
        <w:tblLook w:val="01E0"/>
      </w:tblPr>
      <w:tblGrid>
        <w:gridCol w:w="758"/>
        <w:gridCol w:w="1966"/>
        <w:gridCol w:w="1566"/>
        <w:gridCol w:w="5286"/>
      </w:tblGrid>
      <w:tr w:rsidR="000D6385" w:rsidTr="001C0DB6">
        <w:tc>
          <w:tcPr>
            <w:tcW w:w="758" w:type="dxa"/>
          </w:tcPr>
          <w:p w:rsidR="000D6385" w:rsidRPr="00F44EE4" w:rsidRDefault="000D6385" w:rsidP="001C0DB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0D6385" w:rsidRPr="00F44EE4" w:rsidRDefault="000D6385" w:rsidP="001C0DB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0D6385" w:rsidRPr="00363B6E" w:rsidRDefault="000D6385" w:rsidP="001C0DB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5286" w:type="dxa"/>
          </w:tcPr>
          <w:p w:rsidR="000D6385" w:rsidRPr="00F44EE4" w:rsidRDefault="000D6385" w:rsidP="001C0DB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0D6385" w:rsidTr="001C0DB6">
        <w:tc>
          <w:tcPr>
            <w:tcW w:w="758" w:type="dxa"/>
          </w:tcPr>
          <w:p w:rsidR="000D6385" w:rsidRP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0D6385" w:rsidRP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566" w:type="dxa"/>
          </w:tcPr>
          <w:p w:rsidR="000D6385" w:rsidRPr="00363B6E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5286" w:type="dxa"/>
          </w:tcPr>
          <w:p w:rsidR="000D6385" w:rsidRP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thứ tự của bài học làm văn</w:t>
            </w:r>
          </w:p>
        </w:tc>
      </w:tr>
      <w:tr w:rsidR="000D6385" w:rsidTr="001C0DB6">
        <w:tc>
          <w:tcPr>
            <w:tcW w:w="758" w:type="dxa"/>
          </w:tcPr>
          <w:p w:rsid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TieuDe</w:t>
            </w:r>
          </w:p>
        </w:tc>
        <w:tc>
          <w:tcPr>
            <w:tcW w:w="1566" w:type="dxa"/>
          </w:tcPr>
          <w:p w:rsid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5286" w:type="dxa"/>
          </w:tcPr>
          <w:p w:rsid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Tiêu để của bài học làm văn</w:t>
            </w:r>
          </w:p>
        </w:tc>
      </w:tr>
      <w:tr w:rsidR="000D6385" w:rsidTr="001C0DB6">
        <w:tc>
          <w:tcPr>
            <w:tcW w:w="758" w:type="dxa"/>
          </w:tcPr>
          <w:p w:rsid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KienThuc</w:t>
            </w:r>
          </w:p>
        </w:tc>
        <w:tc>
          <w:tcPr>
            <w:tcW w:w="1566" w:type="dxa"/>
          </w:tcPr>
          <w:p w:rsid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5286" w:type="dxa"/>
          </w:tcPr>
          <w:p w:rsid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Phần kiến thức của bài học làm văn</w:t>
            </w:r>
          </w:p>
        </w:tc>
      </w:tr>
      <w:tr w:rsidR="000D6385" w:rsidTr="001C0DB6">
        <w:tc>
          <w:tcPr>
            <w:tcW w:w="758" w:type="dxa"/>
          </w:tcPr>
          <w:p w:rsid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LuyenTap</w:t>
            </w:r>
          </w:p>
        </w:tc>
        <w:tc>
          <w:tcPr>
            <w:tcW w:w="1566" w:type="dxa"/>
          </w:tcPr>
          <w:p w:rsid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5286" w:type="dxa"/>
          </w:tcPr>
          <w:p w:rsidR="000D6385" w:rsidRDefault="000D6385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Phần luyện tập của bài học làm văn</w:t>
            </w:r>
          </w:p>
        </w:tc>
      </w:tr>
    </w:tbl>
    <w:p w:rsidR="000D6385" w:rsidRDefault="000D6385" w:rsidP="000D6385">
      <w:pPr>
        <w:rPr>
          <w:lang w:val="en-US"/>
        </w:rPr>
      </w:pPr>
    </w:p>
    <w:p w:rsidR="000D6385" w:rsidRDefault="000D6385" w:rsidP="000D6385">
      <w:pPr>
        <w:rPr>
          <w:lang w:val="en-US"/>
        </w:rPr>
      </w:pPr>
    </w:p>
    <w:p w:rsidR="000D6385" w:rsidRDefault="000D6385" w:rsidP="000D6385">
      <w:pPr>
        <w:pStyle w:val="Heading3"/>
        <w:rPr>
          <w:lang w:val="en-US"/>
        </w:rPr>
      </w:pPr>
      <w:r>
        <w:rPr>
          <w:lang w:val="en-US"/>
        </w:rPr>
        <w:t>Chức năng làm bài trắc nghiệm</w:t>
      </w:r>
    </w:p>
    <w:p w:rsidR="00095927" w:rsidRDefault="00095927" w:rsidP="00095927">
      <w:pPr>
        <w:pStyle w:val="Heading4"/>
        <w:rPr>
          <w:lang w:val="en-US"/>
        </w:rPr>
      </w:pPr>
      <w:r>
        <w:rPr>
          <w:lang w:val="en-US"/>
        </w:rPr>
        <w:t>Lớp TracNghiem7</w:t>
      </w:r>
    </w:p>
    <w:tbl>
      <w:tblPr>
        <w:tblStyle w:val="TableGrid"/>
        <w:tblW w:w="9576" w:type="dxa"/>
        <w:tblLook w:val="01E0"/>
      </w:tblPr>
      <w:tblGrid>
        <w:gridCol w:w="758"/>
        <w:gridCol w:w="1966"/>
        <w:gridCol w:w="1566"/>
        <w:gridCol w:w="5286"/>
      </w:tblGrid>
      <w:tr w:rsidR="00095927" w:rsidTr="001C0DB6">
        <w:tc>
          <w:tcPr>
            <w:tcW w:w="758" w:type="dxa"/>
          </w:tcPr>
          <w:p w:rsidR="00095927" w:rsidRPr="00F44EE4" w:rsidRDefault="00095927" w:rsidP="001C0DB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095927" w:rsidRPr="00F44EE4" w:rsidRDefault="00095927" w:rsidP="001C0DB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095927" w:rsidRPr="00363B6E" w:rsidRDefault="00095927" w:rsidP="001C0DB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5286" w:type="dxa"/>
          </w:tcPr>
          <w:p w:rsidR="00095927" w:rsidRPr="00F44EE4" w:rsidRDefault="00095927" w:rsidP="001C0DB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095927" w:rsidTr="001C0DB6">
        <w:tc>
          <w:tcPr>
            <w:tcW w:w="758" w:type="dxa"/>
          </w:tcPr>
          <w:p w:rsidR="00095927" w:rsidRDefault="00095927" w:rsidP="001C0DB6">
            <w:pPr>
              <w:pStyle w:val="BodyText"/>
              <w:spacing w:after="0"/>
            </w:pPr>
          </w:p>
        </w:tc>
        <w:tc>
          <w:tcPr>
            <w:tcW w:w="1966" w:type="dxa"/>
          </w:tcPr>
          <w:p w:rsidR="00095927" w:rsidRDefault="00095927" w:rsidP="001C0DB6">
            <w:pPr>
              <w:pStyle w:val="BodyText"/>
              <w:spacing w:after="0"/>
            </w:pPr>
          </w:p>
        </w:tc>
        <w:tc>
          <w:tcPr>
            <w:tcW w:w="1566" w:type="dxa"/>
          </w:tcPr>
          <w:p w:rsidR="00095927" w:rsidRPr="00363B6E" w:rsidRDefault="00095927" w:rsidP="001C0DB6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5286" w:type="dxa"/>
          </w:tcPr>
          <w:p w:rsidR="00095927" w:rsidRDefault="00095927" w:rsidP="001C0DB6">
            <w:pPr>
              <w:pStyle w:val="BodyText"/>
              <w:spacing w:after="0"/>
            </w:pPr>
          </w:p>
        </w:tc>
      </w:tr>
    </w:tbl>
    <w:p w:rsidR="00095927" w:rsidRDefault="00095927" w:rsidP="00095927">
      <w:pPr>
        <w:rPr>
          <w:lang w:val="en-US"/>
        </w:rPr>
      </w:pPr>
    </w:p>
    <w:p w:rsidR="00095927" w:rsidRDefault="009F1B39" w:rsidP="00095927">
      <w:pPr>
        <w:pStyle w:val="Heading4"/>
        <w:rPr>
          <w:lang w:val="en-US"/>
        </w:rPr>
      </w:pPr>
      <w:r>
        <w:rPr>
          <w:lang w:val="en-US"/>
        </w:rPr>
        <w:t>Lớp BTTN</w:t>
      </w:r>
    </w:p>
    <w:tbl>
      <w:tblPr>
        <w:tblStyle w:val="TableGrid"/>
        <w:tblW w:w="9576" w:type="dxa"/>
        <w:tblLook w:val="01E0"/>
      </w:tblPr>
      <w:tblGrid>
        <w:gridCol w:w="758"/>
        <w:gridCol w:w="1966"/>
        <w:gridCol w:w="1566"/>
        <w:gridCol w:w="5286"/>
      </w:tblGrid>
      <w:tr w:rsidR="00095927" w:rsidTr="001C0DB6">
        <w:tc>
          <w:tcPr>
            <w:tcW w:w="758" w:type="dxa"/>
          </w:tcPr>
          <w:p w:rsidR="00095927" w:rsidRPr="00F44EE4" w:rsidRDefault="00095927" w:rsidP="001C0DB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095927" w:rsidRPr="00F44EE4" w:rsidRDefault="00095927" w:rsidP="001C0DB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095927" w:rsidRPr="00363B6E" w:rsidRDefault="00095927" w:rsidP="001C0DB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5286" w:type="dxa"/>
          </w:tcPr>
          <w:p w:rsidR="00095927" w:rsidRPr="00F44EE4" w:rsidRDefault="00095927" w:rsidP="001C0DB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095927" w:rsidTr="001C0DB6">
        <w:tc>
          <w:tcPr>
            <w:tcW w:w="758" w:type="dxa"/>
          </w:tcPr>
          <w:p w:rsidR="00095927" w:rsidRPr="000D6385" w:rsidRDefault="00095927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095927" w:rsidRPr="000D6385" w:rsidRDefault="00095927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566" w:type="dxa"/>
          </w:tcPr>
          <w:p w:rsidR="00095927" w:rsidRPr="00363B6E" w:rsidRDefault="00095927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5286" w:type="dxa"/>
          </w:tcPr>
          <w:p w:rsidR="00095927" w:rsidRPr="000D6385" w:rsidRDefault="00095927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thứ tự của bài trắc nghiệm</w:t>
            </w:r>
          </w:p>
        </w:tc>
      </w:tr>
      <w:tr w:rsidR="00095927" w:rsidTr="001C0DB6">
        <w:tc>
          <w:tcPr>
            <w:tcW w:w="758" w:type="dxa"/>
          </w:tcPr>
          <w:p w:rsidR="00095927" w:rsidRDefault="00095927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095927" w:rsidRDefault="00095927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DeBai</w:t>
            </w:r>
          </w:p>
        </w:tc>
        <w:tc>
          <w:tcPr>
            <w:tcW w:w="1566" w:type="dxa"/>
          </w:tcPr>
          <w:p w:rsidR="00095927" w:rsidRDefault="00095927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5286" w:type="dxa"/>
          </w:tcPr>
          <w:p w:rsidR="00095927" w:rsidRDefault="00095927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Đề bài trắc nghiệm</w:t>
            </w:r>
          </w:p>
        </w:tc>
      </w:tr>
      <w:tr w:rsidR="00095927" w:rsidTr="001C0DB6">
        <w:tc>
          <w:tcPr>
            <w:tcW w:w="758" w:type="dxa"/>
          </w:tcPr>
          <w:p w:rsidR="00095927" w:rsidRDefault="00095927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095927" w:rsidRDefault="009F1B39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DapAn</w:t>
            </w:r>
          </w:p>
        </w:tc>
        <w:tc>
          <w:tcPr>
            <w:tcW w:w="1566" w:type="dxa"/>
          </w:tcPr>
          <w:p w:rsidR="00095927" w:rsidRDefault="00095927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5286" w:type="dxa"/>
          </w:tcPr>
          <w:p w:rsidR="00095927" w:rsidRDefault="00095927" w:rsidP="001C0DB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Phần </w:t>
            </w:r>
            <w:r w:rsidR="009F1B39">
              <w:rPr>
                <w:lang w:val="en-US"/>
              </w:rPr>
              <w:t>đáp án</w:t>
            </w:r>
          </w:p>
        </w:tc>
      </w:tr>
    </w:tbl>
    <w:p w:rsidR="00095927" w:rsidRDefault="00095927" w:rsidP="00095927">
      <w:pPr>
        <w:rPr>
          <w:lang w:val="en-US"/>
        </w:rPr>
      </w:pPr>
    </w:p>
    <w:p w:rsidR="00095927" w:rsidRDefault="00095927" w:rsidP="00095927">
      <w:pPr>
        <w:rPr>
          <w:lang w:val="en-US"/>
        </w:rPr>
      </w:pPr>
    </w:p>
    <w:bookmarkEnd w:id="5"/>
    <w:p w:rsidR="000D6385" w:rsidRPr="000D6385" w:rsidRDefault="000D6385" w:rsidP="000D6385">
      <w:pPr>
        <w:rPr>
          <w:lang w:val="en-US"/>
        </w:rPr>
      </w:pPr>
    </w:p>
    <w:sectPr w:rsidR="000D6385" w:rsidRPr="000D6385" w:rsidSect="005E2817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3C2" w:rsidRDefault="000603C2">
      <w:r>
        <w:separator/>
      </w:r>
    </w:p>
  </w:endnote>
  <w:endnote w:type="continuationSeparator" w:id="1">
    <w:p w:rsidR="000603C2" w:rsidRDefault="000603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768"/>
      <w:gridCol w:w="2482"/>
    </w:tblGrid>
    <w:tr w:rsidR="00FD06E2">
      <w:tblPrEx>
        <w:tblCellMar>
          <w:top w:w="0" w:type="dxa"/>
          <w:bottom w:w="0" w:type="dxa"/>
        </w:tblCellMar>
      </w:tblPrEx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FD06E2" w:rsidRPr="007A1DE8" w:rsidRDefault="00FD06E2" w:rsidP="00565DFE">
          <w:pPr>
            <w:rPr>
              <w:lang w:val="en-US"/>
            </w:rPr>
          </w:pPr>
          <w:r>
            <w:rPr>
              <w:lang w:val="en-US"/>
            </w:rPr>
            <w:t>FIT-</w:t>
          </w:r>
          <w:r w:rsidR="004A6BB7">
            <w:rPr>
              <w:lang w:val="en-US"/>
            </w:rPr>
            <w:t>HCMUS</w:t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47A83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3C2" w:rsidRDefault="000603C2">
      <w:r>
        <w:separator/>
      </w:r>
    </w:p>
  </w:footnote>
  <w:footnote w:type="continuationSeparator" w:id="1">
    <w:p w:rsidR="000603C2" w:rsidRDefault="000603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741" w:rsidRDefault="00FB6741" w:rsidP="00FB6741"/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2436"/>
      <w:gridCol w:w="7140"/>
    </w:tblGrid>
    <w:tr w:rsidR="00FB6741" w:rsidTr="005439AE">
      <w:tc>
        <w:tcPr>
          <w:tcW w:w="1384" w:type="dxa"/>
        </w:tcPr>
        <w:p w:rsidR="00FB6741" w:rsidRDefault="00B02DB0" w:rsidP="005439AE">
          <w:pPr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1390650" cy="1085850"/>
                <wp:effectExtent l="19050" t="0" r="0" b="0"/>
                <wp:docPr id="1" name="Picture 1" descr="Logo-KHTN 2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KHTN 200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B6741" w:rsidRPr="00B21AF6" w:rsidRDefault="00FB6741" w:rsidP="005439AE">
          <w:pPr>
            <w:rPr>
              <w:lang w:val="en-US"/>
            </w:rPr>
          </w:pPr>
        </w:p>
      </w:tc>
      <w:tc>
        <w:tcPr>
          <w:tcW w:w="8192" w:type="dxa"/>
          <w:vAlign w:val="center"/>
        </w:tcPr>
        <w:p w:rsidR="00FB6741" w:rsidRPr="003548A8" w:rsidRDefault="00FB6741" w:rsidP="005439AE">
          <w:pPr>
            <w:jc w:val="right"/>
            <w:rPr>
              <w:rFonts w:ascii="Arial" w:hAnsi="Arial"/>
              <w:b/>
              <w:sz w:val="36"/>
            </w:rPr>
          </w:pPr>
          <w:r w:rsidRPr="003548A8">
            <w:rPr>
              <w:rFonts w:ascii="Arial" w:hAnsi="Arial"/>
              <w:b/>
              <w:sz w:val="36"/>
            </w:rPr>
            <w:t xml:space="preserve">ĐẠI HỌC KHOA HỌC TỰ NHIÊN </w:t>
          </w:r>
        </w:p>
        <w:p w:rsidR="00FB6741" w:rsidRPr="00435847" w:rsidRDefault="00FB6741" w:rsidP="005439AE">
          <w:pPr>
            <w:jc w:val="right"/>
            <w:rPr>
              <w:rFonts w:ascii="Arial" w:hAnsi="Arial"/>
              <w:b/>
              <w:sz w:val="36"/>
            </w:rPr>
          </w:pPr>
          <w:r w:rsidRPr="003548A8">
            <w:rPr>
              <w:rFonts w:ascii="Arial" w:hAnsi="Arial"/>
              <w:b/>
              <w:sz w:val="36"/>
            </w:rPr>
            <w:t>KHOA CÔNG NGHỆ THÔNG TIN</w:t>
          </w:r>
        </w:p>
        <w:p w:rsidR="00FB6741" w:rsidRPr="00435847" w:rsidRDefault="00FB6741" w:rsidP="005439AE">
          <w:pPr>
            <w:spacing w:line="240" w:lineRule="auto"/>
            <w:jc w:val="right"/>
            <w:rPr>
              <w:rFonts w:ascii="Arial" w:hAnsi="Arial" w:cs="Arial"/>
              <w:color w:val="FFFFFF"/>
              <w:sz w:val="2"/>
              <w:szCs w:val="2"/>
            </w:rPr>
          </w:pPr>
          <w:r w:rsidRPr="00435847">
            <w:rPr>
              <w:rFonts w:ascii="Arial" w:hAnsi="Arial" w:cs="Arial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FB6741" w:rsidRPr="00435847" w:rsidRDefault="00FB6741" w:rsidP="00FB6741">
    <w:pPr>
      <w:pStyle w:val="Title"/>
    </w:pPr>
  </w:p>
  <w:p w:rsidR="00FB6741" w:rsidRPr="00435847" w:rsidRDefault="0083725A" w:rsidP="00FB6741">
    <w:pPr>
      <w:pStyle w:val="Title"/>
      <w:spacing w:line="360" w:lineRule="auto"/>
    </w:pPr>
    <w:r>
      <w:t xml:space="preserve">Đồ án môn </w:t>
    </w:r>
    <w:r>
      <w:rPr>
        <w:lang w:val="en-US"/>
      </w:rPr>
      <w:t>Quản lý quy trình</w:t>
    </w:r>
    <w:r w:rsidR="00FB6741" w:rsidRPr="00435847">
      <w:t xml:space="preserve"> phần mềm</w:t>
    </w:r>
  </w:p>
  <w:p w:rsidR="00FB6741" w:rsidRPr="003548A8" w:rsidRDefault="00FB6741" w:rsidP="00FB6741">
    <w:pPr>
      <w:pStyle w:val="Title"/>
      <w:spacing w:line="360" w:lineRule="auto"/>
      <w:rPr>
        <w:sz w:val="30"/>
        <w:lang w:val="en-US"/>
      </w:rPr>
    </w:pPr>
    <w:r w:rsidRPr="003548A8">
      <w:rPr>
        <w:sz w:val="30"/>
        <w:lang w:val="en-US"/>
      </w:rPr>
      <w:t xml:space="preserve">Lớp </w:t>
    </w:r>
    <w:r w:rsidR="0083725A">
      <w:rPr>
        <w:sz w:val="30"/>
        <w:lang w:val="en-US"/>
      </w:rPr>
      <w:t>TH2007/02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1E0"/>
    </w:tblPr>
    <w:tblGrid>
      <w:gridCol w:w="6912"/>
      <w:gridCol w:w="2664"/>
    </w:tblGrid>
    <w:tr w:rsidR="00FD06E2">
      <w:tc>
        <w:tcPr>
          <w:tcW w:w="6912" w:type="dxa"/>
        </w:tcPr>
        <w:p w:rsidR="00FD06E2" w:rsidRPr="003548A8" w:rsidRDefault="00FD06E2" w:rsidP="00565DFE">
          <w:pPr>
            <w:pStyle w:val="Header"/>
            <w:rPr>
              <w:color w:val="0000FF"/>
              <w:lang w:val="en-US"/>
            </w:rPr>
          </w:pPr>
          <w:r w:rsidRPr="003548A8">
            <w:rPr>
              <w:color w:val="0000FF"/>
              <w:lang w:val="en-US"/>
            </w:rPr>
            <w:t>Tên đề tài</w:t>
          </w:r>
          <w:r w:rsidR="0083725A">
            <w:rPr>
              <w:color w:val="0000FF"/>
              <w:lang w:val="en-US"/>
            </w:rPr>
            <w:t>: Phần mềm học Tiếng Việt lớp 7</w:t>
          </w:r>
        </w:p>
      </w:tc>
      <w:tc>
        <w:tcPr>
          <w:tcW w:w="2664" w:type="dxa"/>
        </w:tcPr>
        <w:p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83725A">
            <w:rPr>
              <w:color w:val="0000FF"/>
              <w:lang w:val="en-US"/>
            </w:rPr>
            <w:t>2.0</w:t>
          </w:r>
        </w:p>
      </w:tc>
    </w:tr>
    <w:tr w:rsidR="00FD06E2">
      <w:trPr>
        <w:trHeight w:val="130"/>
      </w:trPr>
      <w:tc>
        <w:tcPr>
          <w:tcW w:w="6912" w:type="dxa"/>
        </w:tcPr>
        <w:p w:rsidR="00FD06E2" w:rsidRPr="00FD06E2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64" w:type="dxa"/>
        </w:tcPr>
        <w:p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Pr="003548A8">
            <w:rPr>
              <w:color w:val="0000FF"/>
              <w:lang w:val="en-US"/>
            </w:rPr>
            <w:t>dd/mm/yyyy</w:t>
          </w:r>
        </w:p>
      </w:tc>
    </w:tr>
  </w:tbl>
  <w:p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7A1DE8"/>
    <w:rsid w:val="000039C3"/>
    <w:rsid w:val="00024DF0"/>
    <w:rsid w:val="000603C2"/>
    <w:rsid w:val="00095927"/>
    <w:rsid w:val="000C0CA8"/>
    <w:rsid w:val="000D6385"/>
    <w:rsid w:val="00147A83"/>
    <w:rsid w:val="001A3901"/>
    <w:rsid w:val="001A6914"/>
    <w:rsid w:val="00213B43"/>
    <w:rsid w:val="00222E70"/>
    <w:rsid w:val="00251C23"/>
    <w:rsid w:val="00362991"/>
    <w:rsid w:val="00363B6E"/>
    <w:rsid w:val="0037628A"/>
    <w:rsid w:val="003B6D89"/>
    <w:rsid w:val="004540F1"/>
    <w:rsid w:val="004A6BB7"/>
    <w:rsid w:val="004B7CC9"/>
    <w:rsid w:val="005439AE"/>
    <w:rsid w:val="00562E67"/>
    <w:rsid w:val="00565DFE"/>
    <w:rsid w:val="005A02B6"/>
    <w:rsid w:val="005E2817"/>
    <w:rsid w:val="005F3F51"/>
    <w:rsid w:val="00681CD0"/>
    <w:rsid w:val="007015C4"/>
    <w:rsid w:val="00751440"/>
    <w:rsid w:val="007A1DE8"/>
    <w:rsid w:val="007F2B7B"/>
    <w:rsid w:val="0083725A"/>
    <w:rsid w:val="008F22E3"/>
    <w:rsid w:val="008F7BA1"/>
    <w:rsid w:val="00940671"/>
    <w:rsid w:val="00976D26"/>
    <w:rsid w:val="009F1B39"/>
    <w:rsid w:val="00A122CE"/>
    <w:rsid w:val="00AA30A6"/>
    <w:rsid w:val="00AA354D"/>
    <w:rsid w:val="00AA49C3"/>
    <w:rsid w:val="00B02DB0"/>
    <w:rsid w:val="00B62132"/>
    <w:rsid w:val="00B9220E"/>
    <w:rsid w:val="00C107A7"/>
    <w:rsid w:val="00C122ED"/>
    <w:rsid w:val="00C161AA"/>
    <w:rsid w:val="00C929D6"/>
    <w:rsid w:val="00D24E39"/>
    <w:rsid w:val="00D54204"/>
    <w:rsid w:val="00DA2A6D"/>
    <w:rsid w:val="00ED3427"/>
    <w:rsid w:val="00F22516"/>
    <w:rsid w:val="00FB6741"/>
    <w:rsid w:val="00FD06E2"/>
    <w:rsid w:val="00FE5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837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725A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94</TotalTime>
  <Pages>7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3032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keywords/>
  <dc:description/>
  <cp:lastModifiedBy>Pham Minh Hoang</cp:lastModifiedBy>
  <cp:revision>7</cp:revision>
  <cp:lastPrinted>2000-10-31T04:37:00Z</cp:lastPrinted>
  <dcterms:created xsi:type="dcterms:W3CDTF">2010-05-26T01:08:00Z</dcterms:created>
  <dcterms:modified xsi:type="dcterms:W3CDTF">2010-05-26T02:44:00Z</dcterms:modified>
</cp:coreProperties>
</file>